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2ACD" w14:textId="77777777" w:rsidR="00333B5E" w:rsidRDefault="00463606">
      <w:r>
        <w:t>Titel:</w:t>
      </w:r>
    </w:p>
    <w:p w14:paraId="3180F5BB" w14:textId="77777777" w:rsidR="00463606" w:rsidRDefault="00F41C25" w:rsidP="005A3AD2">
      <w:pPr>
        <w:pStyle w:val="Kop1"/>
      </w:pPr>
      <w:r>
        <w:t>TITEL VAN DE BACHELORPROEF</w:t>
      </w:r>
    </w:p>
    <w:p w14:paraId="3B5FD921" w14:textId="77777777" w:rsidR="00C11298" w:rsidRPr="00C11298" w:rsidRDefault="00C11298">
      <w:pPr>
        <w:rPr>
          <w:b/>
        </w:rPr>
      </w:pPr>
    </w:p>
    <w:p w14:paraId="6719AACA" w14:textId="77777777" w:rsidR="00E200A4" w:rsidRDefault="00E200A4">
      <w:r>
        <w:t>Door:</w:t>
      </w:r>
    </w:p>
    <w:sdt>
      <w:sdtPr>
        <w:id w:val="8096985"/>
        <w:placeholder>
          <w:docPart w:val="96FCB826CC7E4EE08B4FFB8E353E9050"/>
        </w:placeholder>
        <w:temporary/>
        <w:showingPlcHdr/>
      </w:sdtPr>
      <w:sdtEndPr/>
      <w:sdtContent>
        <w:p w14:paraId="5EBA057C" w14:textId="77777777" w:rsidR="0077354D" w:rsidRPr="00863E8E" w:rsidRDefault="0077354D" w:rsidP="005A3AD2">
          <w:pPr>
            <w:pStyle w:val="Kop2"/>
          </w:pPr>
          <w:r>
            <w:t>Voornaam naam student 1</w:t>
          </w:r>
        </w:p>
      </w:sdtContent>
    </w:sdt>
    <w:sdt>
      <w:sdtPr>
        <w:id w:val="8096859"/>
        <w:placeholder>
          <w:docPart w:val="4936FA3B856044768DAF83E2870C54AB"/>
        </w:placeholder>
        <w:temporary/>
      </w:sdtPr>
      <w:sdtEndPr/>
      <w:sdtContent>
        <w:p w14:paraId="21715ACA" w14:textId="77777777" w:rsidR="00863E8E" w:rsidRPr="006653CF" w:rsidRDefault="006653CF" w:rsidP="005A3AD2">
          <w:pPr>
            <w:pStyle w:val="Kop2"/>
          </w:pPr>
          <w:r w:rsidRPr="006653CF">
            <w:t>Voornaam naam student 2</w:t>
          </w:r>
        </w:p>
      </w:sdtContent>
    </w:sdt>
    <w:p w14:paraId="14B4AAB6" w14:textId="77777777" w:rsidR="006653CF" w:rsidRDefault="006653CF"/>
    <w:p w14:paraId="7205CBDA" w14:textId="77777777" w:rsidR="00E200A4" w:rsidRDefault="00E200A4" w:rsidP="00863E8E">
      <w:r>
        <w:t xml:space="preserve">Promotoren: </w:t>
      </w:r>
    </w:p>
    <w:p w14:paraId="636A4BD3" w14:textId="77777777" w:rsidR="00E200A4" w:rsidRDefault="00FE5857">
      <w:sdt>
        <w:sdtPr>
          <w:id w:val="8096828"/>
          <w:placeholder>
            <w:docPart w:val="4936FA3B856044768DAF83E2870C54AB"/>
          </w:placeholder>
          <w:temporary/>
        </w:sdtPr>
        <w:sdtEndPr/>
        <w:sdtContent>
          <w:r w:rsidR="005D6895">
            <w:t>Titel v</w:t>
          </w:r>
          <w:r w:rsidR="00863E8E">
            <w:t>oornaam naam promotor 1</w:t>
          </w:r>
        </w:sdtContent>
      </w:sdt>
      <w:r w:rsidR="005D6895">
        <w:tab/>
      </w:r>
      <w:r w:rsidR="005D6895">
        <w:tab/>
        <w:t>Firma</w:t>
      </w:r>
      <w:r w:rsidR="006653CF">
        <w:t>/onderwijsinstelling</w:t>
      </w:r>
      <w:r w:rsidR="005D6895">
        <w:t xml:space="preserve"> promotor 1</w:t>
      </w:r>
      <w:r w:rsidR="009E2EA2" w:rsidRPr="009E2EA2">
        <w:rPr>
          <w:sz w:val="16"/>
          <w:szCs w:val="16"/>
        </w:rPr>
        <w:t>(eerst van de firma)</w:t>
      </w:r>
    </w:p>
    <w:p w14:paraId="7FEBD190" w14:textId="77777777" w:rsidR="00E200A4" w:rsidRDefault="00FE5857">
      <w:pPr>
        <w:pBdr>
          <w:bottom w:val="single" w:sz="6" w:space="1" w:color="auto"/>
        </w:pBdr>
      </w:pPr>
      <w:sdt>
        <w:sdtPr>
          <w:id w:val="8096831"/>
          <w:placeholder>
            <w:docPart w:val="4936FA3B856044768DAF83E2870C54AB"/>
          </w:placeholder>
          <w:temporary/>
        </w:sdtPr>
        <w:sdtEndPr/>
        <w:sdtContent>
          <w:r w:rsidR="005D6895">
            <w:t>Titel voornaam naam promotor 2</w:t>
          </w:r>
        </w:sdtContent>
      </w:sdt>
      <w:r w:rsidR="005D6895">
        <w:tab/>
      </w:r>
      <w:r w:rsidR="005D6895">
        <w:tab/>
      </w:r>
      <w:sdt>
        <w:sdtPr>
          <w:id w:val="8096933"/>
          <w:placeholder>
            <w:docPart w:val="4073948D8A3B44E89A83932E50FA0289"/>
          </w:placeholder>
          <w:temporary/>
          <w:showingPlcHdr/>
        </w:sdtPr>
        <w:sdtEndPr/>
        <w:sdtContent>
          <w:r w:rsidR="00662D4E">
            <w:t>Firma/onderwijsinstelling promotor 2</w:t>
          </w:r>
        </w:sdtContent>
      </w:sdt>
    </w:p>
    <w:p w14:paraId="14D38171" w14:textId="77777777" w:rsidR="005D6895" w:rsidRDefault="00FE5857">
      <w:pPr>
        <w:pBdr>
          <w:bottom w:val="single" w:sz="6" w:space="1" w:color="auto"/>
        </w:pBdr>
      </w:pPr>
      <w:sdt>
        <w:sdtPr>
          <w:id w:val="8096862"/>
          <w:placeholder>
            <w:docPart w:val="4936FA3B856044768DAF83E2870C54AB"/>
          </w:placeholder>
          <w:temporary/>
        </w:sdtPr>
        <w:sdtEndPr/>
        <w:sdtContent>
          <w:r w:rsidR="006653CF">
            <w:t>Titel voornaam naam promotor 3</w:t>
          </w:r>
        </w:sdtContent>
      </w:sdt>
      <w:r w:rsidR="006653CF">
        <w:tab/>
      </w:r>
      <w:r w:rsidR="006653CF">
        <w:tab/>
      </w:r>
      <w:sdt>
        <w:sdtPr>
          <w:id w:val="8096909"/>
          <w:placeholder>
            <w:docPart w:val="FD7EC99D2766420AA6B9231A88D9E5F9"/>
          </w:placeholder>
          <w:temporary/>
        </w:sdtPr>
        <w:sdtEndPr/>
        <w:sdtContent>
          <w:r w:rsidR="006653CF">
            <w:t>Firma/onderwijsinstelling promotor 3</w:t>
          </w:r>
        </w:sdtContent>
      </w:sdt>
    </w:p>
    <w:p w14:paraId="111996E8" w14:textId="77777777" w:rsidR="006653CF" w:rsidRDefault="00FE5857">
      <w:pPr>
        <w:pBdr>
          <w:bottom w:val="single" w:sz="6" w:space="1" w:color="auto"/>
        </w:pBdr>
      </w:pPr>
      <w:sdt>
        <w:sdtPr>
          <w:id w:val="8096910"/>
          <w:placeholder>
            <w:docPart w:val="4936FA3B856044768DAF83E2870C54AB"/>
          </w:placeholder>
          <w:temporary/>
        </w:sdtPr>
        <w:sdtEndPr/>
        <w:sdtContent>
          <w:r w:rsidR="000B73B4">
            <w:t>Titel voornaam naam promotor 4</w:t>
          </w:r>
        </w:sdtContent>
      </w:sdt>
      <w:r w:rsidR="000B73B4">
        <w:tab/>
      </w:r>
      <w:r w:rsidR="000B73B4">
        <w:tab/>
      </w:r>
      <w:sdt>
        <w:sdtPr>
          <w:id w:val="8096913"/>
          <w:placeholder>
            <w:docPart w:val="4936FA3B856044768DAF83E2870C54AB"/>
          </w:placeholder>
          <w:temporary/>
        </w:sdtPr>
        <w:sdtEndPr/>
        <w:sdtContent>
          <w:r w:rsidR="000B73B4">
            <w:t>Firma/onderwijsinstelling promotor 4</w:t>
          </w:r>
        </w:sdtContent>
      </w:sdt>
    </w:p>
    <w:p w14:paraId="1DBF075E" w14:textId="77777777" w:rsidR="006653CF" w:rsidRDefault="006653CF">
      <w:pPr>
        <w:pBdr>
          <w:bottom w:val="single" w:sz="6" w:space="1" w:color="auto"/>
        </w:pBdr>
      </w:pPr>
    </w:p>
    <w:p w14:paraId="448A66C2" w14:textId="77777777" w:rsidR="00E200A4" w:rsidRDefault="00E200A4"/>
    <w:p w14:paraId="0C94F081" w14:textId="77777777" w:rsidR="0064701A" w:rsidRDefault="00F72C92">
      <w:r>
        <w:t>Beschrijf hier je stage- en onderzoeksproject</w:t>
      </w:r>
    </w:p>
    <w:p w14:paraId="48DB380A" w14:textId="77777777" w:rsidR="0064701A" w:rsidRDefault="0064701A"/>
    <w:p w14:paraId="1D01B3CC" w14:textId="77777777" w:rsidR="0064701A" w:rsidRDefault="0064701A"/>
    <w:p w14:paraId="655B5C9E" w14:textId="77777777" w:rsidR="0064701A" w:rsidRDefault="0064701A"/>
    <w:p w14:paraId="7CFD0C7C" w14:textId="77777777" w:rsidR="0064701A" w:rsidRDefault="0064701A"/>
    <w:p w14:paraId="12D4F141" w14:textId="77777777" w:rsidR="0064701A" w:rsidRDefault="0064701A"/>
    <w:p w14:paraId="0E37F600" w14:textId="77777777" w:rsidR="0064701A" w:rsidRDefault="0064701A"/>
    <w:p w14:paraId="13E517FF" w14:textId="77777777" w:rsidR="0064701A" w:rsidRDefault="0064701A"/>
    <w:p w14:paraId="56D65BBD" w14:textId="77777777" w:rsidR="0064701A" w:rsidRDefault="0064701A"/>
    <w:p w14:paraId="788A5426" w14:textId="77777777" w:rsidR="0064701A" w:rsidRDefault="0064701A"/>
    <w:p w14:paraId="6DCB249F" w14:textId="77777777" w:rsidR="0064701A" w:rsidRDefault="0064701A"/>
    <w:p w14:paraId="2548DA7B" w14:textId="77777777" w:rsidR="0064701A" w:rsidRDefault="0064701A"/>
    <w:p w14:paraId="76F257C1" w14:textId="77777777" w:rsidR="0064701A" w:rsidRDefault="0064701A"/>
    <w:p w14:paraId="4A1D745C" w14:textId="77777777" w:rsidR="0064701A" w:rsidRDefault="0064701A"/>
    <w:p w14:paraId="6705C0F7" w14:textId="77777777" w:rsidR="0064701A" w:rsidRDefault="0064701A"/>
    <w:p w14:paraId="62C8B1E0" w14:textId="77777777" w:rsidR="0064701A" w:rsidRDefault="0064701A"/>
    <w:p w14:paraId="485CB8AA" w14:textId="77777777" w:rsidR="0064701A" w:rsidRDefault="0064701A"/>
    <w:p w14:paraId="282526E1" w14:textId="77777777" w:rsidR="0064701A" w:rsidRDefault="0064701A"/>
    <w:p w14:paraId="34514667" w14:textId="77777777" w:rsidR="0064701A" w:rsidRDefault="0064701A"/>
    <w:p w14:paraId="2D06ADE4" w14:textId="77777777" w:rsidR="0064701A" w:rsidRDefault="0064701A"/>
    <w:p w14:paraId="7449E0D0" w14:textId="77777777" w:rsidR="0064701A" w:rsidRDefault="0064701A"/>
    <w:p w14:paraId="5142755C" w14:textId="77777777" w:rsidR="0064701A" w:rsidRDefault="0064701A"/>
    <w:p w14:paraId="7D9D368A" w14:textId="77777777" w:rsidR="0064701A" w:rsidRDefault="0064701A"/>
    <w:p w14:paraId="13425076" w14:textId="77777777" w:rsidR="0064701A" w:rsidRDefault="0064701A"/>
    <w:p w14:paraId="721569F3" w14:textId="77777777" w:rsidR="0035679B" w:rsidRDefault="0035679B"/>
    <w:p w14:paraId="3A8E7A20" w14:textId="77777777" w:rsidR="0035679B" w:rsidRDefault="0035679B"/>
    <w:p w14:paraId="06EFF85E" w14:textId="77777777" w:rsidR="0035679B" w:rsidRDefault="0035679B"/>
    <w:p w14:paraId="3F17E05A" w14:textId="77777777" w:rsidR="0064701A" w:rsidRDefault="0064701A"/>
    <w:p w14:paraId="1206AB00" w14:textId="77777777" w:rsidR="00E200A4" w:rsidRDefault="00E200A4"/>
    <w:p w14:paraId="24DACB5C" w14:textId="77777777" w:rsidR="00E200A4" w:rsidRDefault="00E06FDD" w:rsidP="00E06FDD">
      <w:pPr>
        <w:jc w:val="center"/>
      </w:pPr>
      <w:r>
        <w:t>&lt;voeg hieronder het logo van je stagebedrijf toe&gt;</w:t>
      </w:r>
    </w:p>
    <w:sdt>
      <w:sdtPr>
        <w:alias w:val="bedrijfslogo"/>
        <w:tag w:val="bedrijfslogo"/>
        <w:id w:val="8096918"/>
        <w:showingPlcHdr/>
        <w:picture/>
      </w:sdtPr>
      <w:sdtEndPr/>
      <w:sdtContent>
        <w:p w14:paraId="78B85046" w14:textId="77777777" w:rsidR="00E200A4" w:rsidRDefault="0064701A" w:rsidP="0064701A">
          <w:pPr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51EC950D" wp14:editId="7C1EE4DE">
                <wp:extent cx="1866900" cy="1137397"/>
                <wp:effectExtent l="19050" t="0" r="0" b="0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0143" cy="1139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E200A4" w:rsidSect="00333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286A" w14:textId="77777777" w:rsidR="00FE5857" w:rsidRDefault="00FE5857" w:rsidP="007C5C33">
      <w:r>
        <w:separator/>
      </w:r>
    </w:p>
  </w:endnote>
  <w:endnote w:type="continuationSeparator" w:id="0">
    <w:p w14:paraId="7958905D" w14:textId="77777777" w:rsidR="00FE5857" w:rsidRDefault="00FE5857" w:rsidP="007C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5E0E" w14:textId="69AA59AE" w:rsidR="007C5C33" w:rsidRPr="0064701A" w:rsidRDefault="00567000" w:rsidP="007C5C33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D06E86">
      <w:rPr>
        <w:i/>
        <w:sz w:val="18"/>
        <w:szCs w:val="18"/>
      </w:rPr>
      <w:t>Digital</w:t>
    </w:r>
  </w:p>
  <w:p w14:paraId="542E24B0" w14:textId="18CD2B7B" w:rsidR="007C5C33" w:rsidRPr="0064701A" w:rsidRDefault="007C5C33" w:rsidP="007C5C33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 xml:space="preserve">Jury </w:t>
    </w:r>
    <w:r w:rsidR="00625D98">
      <w:rPr>
        <w:i/>
        <w:sz w:val="18"/>
        <w:szCs w:val="18"/>
      </w:rPr>
      <w:t xml:space="preserve">Semester </w:t>
    </w:r>
    <w:r w:rsidR="0029148C">
      <w:rPr>
        <w:i/>
        <w:sz w:val="18"/>
        <w:szCs w:val="18"/>
      </w:rPr>
      <w:t>2</w:t>
    </w:r>
    <w:r w:rsidR="000A6D0E">
      <w:rPr>
        <w:i/>
        <w:sz w:val="18"/>
        <w:szCs w:val="18"/>
      </w:rPr>
      <w:t xml:space="preserve"> </w:t>
    </w:r>
    <w:r w:rsidR="001607C1">
      <w:rPr>
        <w:i/>
        <w:sz w:val="18"/>
        <w:szCs w:val="18"/>
      </w:rPr>
      <w:t>202</w:t>
    </w:r>
    <w:r w:rsidR="00D06E86">
      <w:rPr>
        <w:i/>
        <w:sz w:val="18"/>
        <w:szCs w:val="18"/>
      </w:rPr>
      <w:t>1</w:t>
    </w:r>
    <w:r w:rsidR="001607C1">
      <w:rPr>
        <w:i/>
        <w:sz w:val="18"/>
        <w:szCs w:val="18"/>
      </w:rPr>
      <w:t>-202</w:t>
    </w:r>
    <w:r w:rsidR="00D06E86">
      <w:rPr>
        <w:i/>
        <w:sz w:val="18"/>
        <w:szCs w:val="18"/>
      </w:rPr>
      <w:t>2</w:t>
    </w:r>
  </w:p>
  <w:p w14:paraId="09425978" w14:textId="77777777" w:rsidR="007C5C33" w:rsidRDefault="007C5C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597A" w14:textId="77777777" w:rsidR="00FE5857" w:rsidRDefault="00FE5857" w:rsidP="007C5C33">
      <w:r>
        <w:separator/>
      </w:r>
    </w:p>
  </w:footnote>
  <w:footnote w:type="continuationSeparator" w:id="0">
    <w:p w14:paraId="246290EC" w14:textId="77777777" w:rsidR="00FE5857" w:rsidRDefault="00FE5857" w:rsidP="007C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A4C5D"/>
    <w:rsid w:val="000A6D0E"/>
    <w:rsid w:val="000B73B4"/>
    <w:rsid w:val="00114E70"/>
    <w:rsid w:val="001607C1"/>
    <w:rsid w:val="002173A1"/>
    <w:rsid w:val="0029148C"/>
    <w:rsid w:val="00305BD6"/>
    <w:rsid w:val="003315A1"/>
    <w:rsid w:val="00333B5E"/>
    <w:rsid w:val="0035679B"/>
    <w:rsid w:val="00461B5D"/>
    <w:rsid w:val="00463606"/>
    <w:rsid w:val="004C4F66"/>
    <w:rsid w:val="004D07DD"/>
    <w:rsid w:val="0055141B"/>
    <w:rsid w:val="00567000"/>
    <w:rsid w:val="0058317F"/>
    <w:rsid w:val="0059191D"/>
    <w:rsid w:val="005A3AD2"/>
    <w:rsid w:val="005D6895"/>
    <w:rsid w:val="00625D98"/>
    <w:rsid w:val="0064701A"/>
    <w:rsid w:val="006511F4"/>
    <w:rsid w:val="00662D4E"/>
    <w:rsid w:val="006653CF"/>
    <w:rsid w:val="006E2427"/>
    <w:rsid w:val="0077354D"/>
    <w:rsid w:val="007C152D"/>
    <w:rsid w:val="007C5C33"/>
    <w:rsid w:val="007E2453"/>
    <w:rsid w:val="007E37FB"/>
    <w:rsid w:val="00863E8E"/>
    <w:rsid w:val="00886DBA"/>
    <w:rsid w:val="008F7959"/>
    <w:rsid w:val="009663BF"/>
    <w:rsid w:val="009746AB"/>
    <w:rsid w:val="009751E0"/>
    <w:rsid w:val="00983917"/>
    <w:rsid w:val="009D1A89"/>
    <w:rsid w:val="009E2EA2"/>
    <w:rsid w:val="00A41829"/>
    <w:rsid w:val="00A53E70"/>
    <w:rsid w:val="00AE2913"/>
    <w:rsid w:val="00B34F3D"/>
    <w:rsid w:val="00B4287F"/>
    <w:rsid w:val="00B60EAD"/>
    <w:rsid w:val="00BC6482"/>
    <w:rsid w:val="00C11298"/>
    <w:rsid w:val="00C82E68"/>
    <w:rsid w:val="00D06E86"/>
    <w:rsid w:val="00D21026"/>
    <w:rsid w:val="00D74AA5"/>
    <w:rsid w:val="00DB7D4D"/>
    <w:rsid w:val="00E06FDD"/>
    <w:rsid w:val="00E200A4"/>
    <w:rsid w:val="00E35608"/>
    <w:rsid w:val="00E7161C"/>
    <w:rsid w:val="00ED194A"/>
    <w:rsid w:val="00EF7E76"/>
    <w:rsid w:val="00F16130"/>
    <w:rsid w:val="00F41C25"/>
    <w:rsid w:val="00F72C92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41CBA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FCB826CC7E4EE08B4FFB8E353E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D890-E116-4F4D-A955-3AE2953E2547}"/>
      </w:docPartPr>
      <w:docPartBody>
        <w:p w:rsidR="00C97F04" w:rsidRDefault="000A3725">
          <w:pPr>
            <w:pStyle w:val="96FCB826CC7E4EE08B4FFB8E353E9050"/>
          </w:pPr>
          <w:r>
            <w:t>Voornaam naam student 1</w:t>
          </w:r>
        </w:p>
      </w:docPartBody>
    </w:docPart>
    <w:docPart>
      <w:docPartPr>
        <w:name w:val="4936FA3B856044768DAF83E2870C5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3887A-6325-485A-9DC0-08C13A0C331B}"/>
      </w:docPartPr>
      <w:docPartBody>
        <w:p w:rsidR="00C97F04" w:rsidRDefault="000A3725">
          <w:pPr>
            <w:pStyle w:val="4936FA3B856044768DAF83E2870C54AB"/>
          </w:pPr>
          <w:r w:rsidRPr="004B08E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4073948D8A3B44E89A83932E50FA0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0C-8F93-43B6-A628-62248C83123F}"/>
      </w:docPartPr>
      <w:docPartBody>
        <w:p w:rsidR="00C97F04" w:rsidRDefault="000A3725">
          <w:pPr>
            <w:pStyle w:val="4073948D8A3B44E89A83932E50FA0289"/>
          </w:pPr>
          <w:r>
            <w:t>Firma/onderwijsinstelling promotor 2</w:t>
          </w:r>
        </w:p>
      </w:docPartBody>
    </w:docPart>
    <w:docPart>
      <w:docPartPr>
        <w:name w:val="FD7EC99D2766420AA6B9231A88D9E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B60F3-F589-4627-BDD2-0A74C05584A0}"/>
      </w:docPartPr>
      <w:docPartBody>
        <w:p w:rsidR="00C97F04" w:rsidRDefault="000A3725">
          <w:pPr>
            <w:pStyle w:val="FD7EC99D2766420AA6B9231A88D9E5F9"/>
          </w:pPr>
          <w:r w:rsidRPr="004B08E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725"/>
    <w:rsid w:val="000A3725"/>
    <w:rsid w:val="00101127"/>
    <w:rsid w:val="002472CC"/>
    <w:rsid w:val="005D126E"/>
    <w:rsid w:val="00612562"/>
    <w:rsid w:val="00660CB8"/>
    <w:rsid w:val="00872684"/>
    <w:rsid w:val="00941D48"/>
    <w:rsid w:val="00962744"/>
    <w:rsid w:val="00A60866"/>
    <w:rsid w:val="00BD65C3"/>
    <w:rsid w:val="00C97F04"/>
    <w:rsid w:val="00CF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6FCB826CC7E4EE08B4FFB8E353E9050">
    <w:name w:val="96FCB826CC7E4EE08B4FFB8E353E9050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936FA3B856044768DAF83E2870C54AB">
    <w:name w:val="4936FA3B856044768DAF83E2870C54AB"/>
  </w:style>
  <w:style w:type="paragraph" w:customStyle="1" w:styleId="4073948D8A3B44E89A83932E50FA0289">
    <w:name w:val="4073948D8A3B44E89A83932E50FA0289"/>
  </w:style>
  <w:style w:type="paragraph" w:customStyle="1" w:styleId="FD7EC99D2766420AA6B9231A88D9E5F9">
    <w:name w:val="FD7EC99D2766420AA6B9231A88D9E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Marijke</dc:creator>
  <cp:lastModifiedBy>Jonathan Godeyne</cp:lastModifiedBy>
  <cp:revision>2</cp:revision>
  <dcterms:created xsi:type="dcterms:W3CDTF">2022-02-28T09:00:00Z</dcterms:created>
  <dcterms:modified xsi:type="dcterms:W3CDTF">2022-02-28T09:00:00Z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20002650@PXL.BE</vt:lpwstr>
  </property>
  <property fmtid="{D5CDD505-2E9C-101B-9397-08002B2CF9AE}" pid="5" name="MSIP_Label_f95379a6-efcb-4855-97e0-03c6be785496_SetDate">
    <vt:lpwstr>2021-02-03T20:51:11.1324209Z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5cd48387-a137-44b3-a278-28d773b47721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
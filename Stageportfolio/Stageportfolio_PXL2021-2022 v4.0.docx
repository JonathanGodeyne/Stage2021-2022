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517F24"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517F24"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proofErr w:type="spellStart"/>
      <w:r w:rsidRPr="002676B1">
        <w:rPr>
          <w:u w:val="none"/>
        </w:rPr>
        <w:t>Inhoudopgave</w:t>
      </w:r>
      <w:proofErr w:type="spellEnd"/>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517F24">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517F24">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517F24">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517F24">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517F24">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517F24">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517F24">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517F24">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517F24">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517F24">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517F24">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517F24">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23BE5F63" w:rsidR="007A791B" w:rsidRPr="00AA4B1A" w:rsidRDefault="003433A1" w:rsidP="004D77D5">
            <w:pPr>
              <w:rPr>
                <w:rFonts w:ascii="Arial" w:hAnsi="Arial" w:cs="Arial"/>
                <w:sz w:val="24"/>
              </w:rPr>
            </w:pPr>
            <w:r w:rsidRPr="00AA4B1A">
              <w:rPr>
                <w:rFonts w:ascii="Arial" w:hAnsi="Arial" w:cs="Arial"/>
                <w:sz w:val="24"/>
              </w:rPr>
              <w:t>Acerta is Human Resources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Arno. </w:t>
            </w:r>
            <w:r w:rsidR="00AC47A3">
              <w:rPr>
                <w:rFonts w:ascii="Arial" w:hAnsi="Arial" w:cs="Arial"/>
                <w:sz w:val="24"/>
              </w:rPr>
              <w:t>Arno wordt bijvoorbeeld gebruikt om alle data van de werknemers en werkgevers bij te ho</w:t>
            </w:r>
            <w:r w:rsidR="00AA3123">
              <w:rPr>
                <w:rFonts w:ascii="Arial" w:hAnsi="Arial" w:cs="Arial"/>
                <w:sz w:val="24"/>
              </w:rPr>
              <w:t xml:space="preserve">uden van Acerta. Ze kunnen Arno ook gebruiken om arbeidsongevallen bij te houden, wanneer er nieuwe werknemers worden aangeworven, kortom alle functionaliteiten die je als HR firma nodig hebt kan Arno voorzien. Arno is ook zeer aanpasbaar, zodat </w:t>
            </w:r>
            <w:r w:rsidR="003904D2">
              <w:rPr>
                <w:rFonts w:ascii="Arial" w:hAnsi="Arial" w:cs="Arial"/>
                <w:sz w:val="24"/>
              </w:rPr>
              <w:t>het makkelijk is om uitzonderingen toe te voegen.</w:t>
            </w:r>
            <w:r w:rsidR="00AA3123">
              <w:rPr>
                <w:rFonts w:ascii="Arial" w:hAnsi="Arial" w:cs="Arial"/>
                <w:sz w:val="24"/>
              </w:rPr>
              <w:t xml:space="preserve"> Het grote nadeel van Arno is echter dat </w:t>
            </w:r>
            <w:r w:rsidRPr="00AA4B1A">
              <w:rPr>
                <w:rFonts w:ascii="Arial" w:hAnsi="Arial" w:cs="Arial"/>
                <w:sz w:val="24"/>
              </w:rPr>
              <w:t>het zeer verouderd</w:t>
            </w:r>
            <w:r w:rsidR="00AA3123">
              <w:rPr>
                <w:rFonts w:ascii="Arial" w:hAnsi="Arial" w:cs="Arial"/>
                <w:sz w:val="24"/>
              </w:rPr>
              <w:t xml:space="preserve"> is</w:t>
            </w:r>
            <w:r w:rsidRPr="00AA4B1A">
              <w:rPr>
                <w:rFonts w:ascii="Arial" w:hAnsi="Arial" w:cs="Arial"/>
                <w:sz w:val="24"/>
              </w:rPr>
              <w:t>.</w:t>
            </w:r>
          </w:p>
          <w:p w14:paraId="45B666A1" w14:textId="73E7CFB1" w:rsidR="00AA4B1A" w:rsidRPr="00AA4B1A" w:rsidRDefault="003904D2" w:rsidP="004D77D5">
            <w:pPr>
              <w:rPr>
                <w:rFonts w:ascii="Arial" w:hAnsi="Arial" w:cs="Arial"/>
                <w:sz w:val="24"/>
              </w:rPr>
            </w:pPr>
            <w:r>
              <w:rPr>
                <w:rFonts w:ascii="Arial" w:hAnsi="Arial" w:cs="Arial"/>
                <w:sz w:val="24"/>
              </w:rPr>
              <w:t>A</w:t>
            </w:r>
            <w:r w:rsidR="00AA4B1A" w:rsidRPr="00AA4B1A">
              <w:rPr>
                <w:rFonts w:ascii="Arial" w:hAnsi="Arial" w:cs="Arial"/>
                <w:sz w:val="24"/>
              </w:rPr>
              <w:t>ndere HR firma’s stellen hun Application Programming Interface (API) ter beschikking om te gebruiken</w:t>
            </w:r>
            <w:r>
              <w:rPr>
                <w:rFonts w:ascii="Arial" w:hAnsi="Arial" w:cs="Arial"/>
                <w:sz w:val="24"/>
              </w:rPr>
              <w:t xml:space="preserve"> tegen een kost</w:t>
            </w:r>
            <w:r w:rsidR="00AA4B1A" w:rsidRPr="00AA4B1A">
              <w:rPr>
                <w:rFonts w:ascii="Arial" w:hAnsi="Arial" w:cs="Arial"/>
                <w:sz w:val="24"/>
              </w:rPr>
              <w:t xml:space="preserve">. </w:t>
            </w:r>
          </w:p>
          <w:p w14:paraId="052416C0" w14:textId="0509082B"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verwerken. </w:t>
            </w:r>
            <w:r w:rsidR="003904D2">
              <w:rPr>
                <w:rFonts w:ascii="Arial" w:hAnsi="Arial" w:cs="Arial"/>
                <w:sz w:val="24"/>
              </w:rPr>
              <w:t>Om te beginnen zal er gewerkt worden met de API van Mpleo. Mpleo is een HR firma die hun data ter beschikking stelt aan Acerta door middel van een onderling contract.</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proofErr w:type="spellStart"/>
            <w:r>
              <w:rPr>
                <w:rFonts w:ascii="Arial" w:hAnsi="Arial" w:cs="Arial"/>
                <w:i/>
                <w:iCs/>
                <w:sz w:val="24"/>
              </w:rPr>
              <w:t>mapping</w:t>
            </w:r>
            <w:proofErr w:type="spellEnd"/>
            <w:r>
              <w:rPr>
                <w:rFonts w:ascii="Arial" w:hAnsi="Arial" w:cs="Arial"/>
                <w:sz w:val="24"/>
              </w:rPr>
              <w:t xml:space="preserve"> tool.</w:t>
            </w:r>
          </w:p>
          <w:p w14:paraId="45714B26" w14:textId="2A4D5D8A" w:rsidR="008D7180" w:rsidRPr="00BF1E48" w:rsidRDefault="006717C2" w:rsidP="00985E3C">
            <w:pPr>
              <w:rPr>
                <w:rFonts w:ascii="Arial" w:hAnsi="Arial" w:cs="Arial"/>
                <w:sz w:val="24"/>
              </w:rPr>
            </w:pPr>
            <w:r>
              <w:rPr>
                <w:rFonts w:ascii="Arial" w:hAnsi="Arial" w:cs="Arial"/>
                <w:sz w:val="24"/>
              </w:rPr>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r w:rsidR="003904D2">
              <w:rPr>
                <w:rFonts w:ascii="Arial" w:hAnsi="Arial" w:cs="Arial"/>
                <w:sz w:val="24"/>
              </w:rPr>
              <w:t>Dit zal ervoor zorgen dat er een goed overzicht wordt behouden als dit project op grotere schaal zal gaan werken.</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 xml:space="preserve">Unique </w:t>
      </w:r>
      <w:proofErr w:type="spellStart"/>
      <w:r w:rsidR="000119A1" w:rsidRPr="000119A1">
        <w:rPr>
          <w:rFonts w:ascii="Times New Roman" w:hAnsi="Times New Roman"/>
          <w:sz w:val="24"/>
        </w:rPr>
        <w:t>Selling</w:t>
      </w:r>
      <w:proofErr w:type="spellEnd"/>
      <w:r w:rsidR="000119A1" w:rsidRPr="000119A1">
        <w:rPr>
          <w:rFonts w:ascii="Times New Roman" w:hAnsi="Times New Roman"/>
          <w:sz w:val="24"/>
        </w:rPr>
        <w:t xml:space="preserve">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 xml:space="preserve">Tobania NV is een dienstverlener op het gebied van en ICT en Business Consulting, die klanten begeleidt in hun digitale bedrijfstransformatie. Naast business analyse, ontwikkeling en </w:t>
            </w:r>
            <w:proofErr w:type="spellStart"/>
            <w:r w:rsidRPr="00195873">
              <w:rPr>
                <w:rFonts w:ascii="Arial" w:hAnsi="Arial" w:cs="Arial"/>
                <w:sz w:val="24"/>
              </w:rPr>
              <w:t>testing</w:t>
            </w:r>
            <w:proofErr w:type="spellEnd"/>
            <w:r w:rsidRPr="00195873">
              <w:rPr>
                <w:rFonts w:ascii="Arial" w:hAnsi="Arial" w:cs="Arial"/>
                <w:sz w:val="24"/>
              </w:rPr>
              <w:t xml:space="preserve"> biedt Tobania eigen specifieke softwareoplossingen aan in onder meer </w:t>
            </w:r>
            <w:proofErr w:type="spellStart"/>
            <w:r w:rsidRPr="00195873">
              <w:rPr>
                <w:rFonts w:ascii="Arial" w:hAnsi="Arial" w:cs="Arial"/>
                <w:sz w:val="24"/>
              </w:rPr>
              <w:t>webdevelopment</w:t>
            </w:r>
            <w:proofErr w:type="spellEnd"/>
            <w:r w:rsidRPr="00195873">
              <w:rPr>
                <w:rFonts w:ascii="Arial" w:hAnsi="Arial" w:cs="Arial"/>
                <w:sz w:val="24"/>
              </w:rPr>
              <w:t xml:space="preserve">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28018AEA" w:rsidR="00163631" w:rsidRDefault="00163631" w:rsidP="00CE72ED">
            <w:pPr>
              <w:rPr>
                <w:rFonts w:ascii="Arial" w:hAnsi="Arial" w:cs="Arial"/>
                <w:sz w:val="24"/>
              </w:rPr>
            </w:pPr>
            <w:r>
              <w:rPr>
                <w:rFonts w:ascii="Arial" w:hAnsi="Arial" w:cs="Arial"/>
                <w:sz w:val="24"/>
              </w:rPr>
              <w:t>Om dit op te lossen is er vorig jaar 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r>
              <w:rPr>
                <w:rFonts w:ascii="Arial" w:hAnsi="Arial" w:cs="Arial"/>
                <w:sz w:val="24"/>
              </w:rPr>
              <w:t xml:space="preserve"> dit was een stageopdracht van vorig jaar. Met deze tool kan een gebruiken een opdracht plaatsen binnen Arno met een opgelegd schema zonder dat de gebruiker in contact moet komen met Arno zelf.</w:t>
            </w:r>
          </w:p>
          <w:p w14:paraId="5E3B09B3" w14:textId="77777777" w:rsidR="00DC7E8C" w:rsidRDefault="00DC7E8C" w:rsidP="00CE72ED">
            <w:pPr>
              <w:rPr>
                <w:rFonts w:ascii="Arial" w:hAnsi="Arial" w:cs="Arial"/>
                <w:sz w:val="24"/>
              </w:rPr>
            </w:pPr>
          </w:p>
          <w:p w14:paraId="76B848FC" w14:textId="52E96624" w:rsidR="005A5B29" w:rsidRDefault="005A5B29" w:rsidP="00CE72ED">
            <w:pPr>
              <w:rPr>
                <w:rFonts w:ascii="Arial" w:hAnsi="Arial" w:cs="Arial"/>
                <w:sz w:val="24"/>
              </w:rPr>
            </w:pPr>
            <w:r>
              <w:rPr>
                <w:rFonts w:ascii="Arial" w:hAnsi="Arial" w:cs="Arial"/>
                <w:sz w:val="24"/>
              </w:rPr>
              <w:t xml:space="preserve">Als tweede probleem zou Acerta graag gebruik maken van externe API’s.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w:t>
            </w:r>
            <w:r w:rsidR="003904D2">
              <w:rPr>
                <w:rFonts w:ascii="Arial" w:hAnsi="Arial" w:cs="Arial"/>
                <w:sz w:val="24"/>
              </w:rPr>
              <w:t xml:space="preserve">HR </w:t>
            </w:r>
            <w:r>
              <w:rPr>
                <w:rFonts w:ascii="Arial" w:hAnsi="Arial" w:cs="Arial"/>
                <w:sz w:val="24"/>
              </w:rPr>
              <w:t xml:space="preserve">bedrijven die open gesteld zijn om te gebruiken. </w:t>
            </w:r>
            <w:r w:rsidR="003904D2">
              <w:rPr>
                <w:rFonts w:ascii="Arial" w:hAnsi="Arial" w:cs="Arial"/>
                <w:sz w:val="24"/>
              </w:rPr>
              <w:t xml:space="preserve">Dit zijn API’s van andere HR bedrijven waar Acerta een </w:t>
            </w:r>
            <w:r w:rsidR="00D03DA9">
              <w:rPr>
                <w:rFonts w:ascii="Arial" w:hAnsi="Arial" w:cs="Arial"/>
                <w:sz w:val="24"/>
              </w:rPr>
              <w:t>abonnement op heeft. Als eerste zouden ze willen verbinden met de API van Mpleo.</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5401A611"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 xml:space="preserve">een vooropgesteld </w:t>
            </w:r>
            <w:r w:rsidR="00D03DA9">
              <w:rPr>
                <w:rFonts w:ascii="Arial" w:hAnsi="Arial" w:cs="Arial"/>
                <w:sz w:val="24"/>
              </w:rPr>
              <w:t>tijdschema, bijvoorbeeld elke eerste maandag van de maand</w:t>
            </w:r>
            <w:r w:rsidR="00A7343A">
              <w:rPr>
                <w:rFonts w:ascii="Arial" w:hAnsi="Arial" w:cs="Arial"/>
                <w:sz w:val="24"/>
              </w:rPr>
              <w:t>.</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r w:rsidR="00DC7E8C">
              <w:rPr>
                <w:rFonts w:ascii="Arial" w:hAnsi="Arial" w:cs="Arial"/>
                <w:sz w:val="24"/>
              </w:rPr>
              <w:t xml:space="preserve"> Momenteel werkt deze applicatie enkel met demo taken. </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19B3F7FB" w:rsidR="00CC2C83" w:rsidRDefault="00CC2C83" w:rsidP="004A36BA">
            <w:pPr>
              <w:rPr>
                <w:rFonts w:ascii="Arial" w:hAnsi="Arial" w:cs="Arial"/>
                <w:sz w:val="24"/>
              </w:rPr>
            </w:pPr>
            <w:r>
              <w:rPr>
                <w:rFonts w:ascii="Arial" w:hAnsi="Arial" w:cs="Arial"/>
                <w:sz w:val="24"/>
              </w:rPr>
              <w:t xml:space="preserve">Concreet wilt dit zeggen dat er data van een externe API zal binnen komen en deze zal dan via </w:t>
            </w:r>
            <w:proofErr w:type="spellStart"/>
            <w:r>
              <w:rPr>
                <w:rFonts w:ascii="Arial" w:hAnsi="Arial" w:cs="Arial"/>
                <w:i/>
                <w:iCs/>
                <w:sz w:val="24"/>
              </w:rPr>
              <w:t>mapping</w:t>
            </w:r>
            <w:proofErr w:type="spellEnd"/>
            <w:r>
              <w:rPr>
                <w:rFonts w:ascii="Arial" w:hAnsi="Arial" w:cs="Arial"/>
                <w:sz w:val="24"/>
              </w:rPr>
              <w:t xml:space="preserve"> gelinkt worden aan de database van Arno. Zodra dit gebeurd is kan Arno met deze data werken. </w:t>
            </w:r>
          </w:p>
          <w:p w14:paraId="7DAACBEF" w14:textId="77FC4D65"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 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3EC0C8C9"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25E45B5F" w:rsidR="0036676A" w:rsidRDefault="0036676A" w:rsidP="00B01A09">
      <w:pPr>
        <w:rPr>
          <w:rFonts w:ascii="Times New Roman" w:hAnsi="Times New Roman"/>
          <w:sz w:val="24"/>
        </w:rPr>
      </w:pPr>
    </w:p>
    <w:p w14:paraId="6A562E75" w14:textId="2063D5B9"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26000DF5"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2CE4036F"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0ED595C"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sidR="00853D24">
        <w:rPr>
          <w:rFonts w:ascii="Arial" w:hAnsi="Arial" w:cs="Arial"/>
          <w:sz w:val="24"/>
        </w:rPr>
        <w:t>vereenvoudigd</w:t>
      </w:r>
      <w:r>
        <w:rPr>
          <w:rFonts w:ascii="Arial" w:hAnsi="Arial" w:cs="Arial"/>
          <w:sz w:val="24"/>
        </w:rPr>
        <w:t xml:space="preserve"> omdat ik alleen aan dit project werk.</w:t>
      </w:r>
    </w:p>
    <w:p w14:paraId="04304487" w14:textId="77777777" w:rsidR="00E64582" w:rsidRDefault="00E64582" w:rsidP="00B01A09">
      <w:pPr>
        <w:rPr>
          <w:rFonts w:ascii="Arial" w:hAnsi="Arial" w:cs="Arial"/>
          <w:sz w:val="24"/>
        </w:rPr>
      </w:pPr>
    </w:p>
    <w:p w14:paraId="08D20E33" w14:textId="7F3F9934" w:rsidR="009259E1" w:rsidRDefault="00E64582" w:rsidP="00B01A09">
      <w:pPr>
        <w:rPr>
          <w:rFonts w:ascii="Arial" w:hAnsi="Arial" w:cs="Arial"/>
          <w:sz w:val="24"/>
        </w:rPr>
      </w:pPr>
      <w:r w:rsidRPr="00E64582">
        <w:rPr>
          <w:noProof/>
        </w:rPr>
        <w:drawing>
          <wp:inline distT="0" distB="0" distL="0" distR="0" wp14:anchorId="2B76D141" wp14:editId="079C6580">
            <wp:extent cx="5400675" cy="1996440"/>
            <wp:effectExtent l="0" t="0" r="9525" b="381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239"/>
                    <a:stretch/>
                  </pic:blipFill>
                  <pic:spPr bwMode="auto">
                    <a:xfrm>
                      <a:off x="0" y="0"/>
                      <a:ext cx="5400675"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2EEF81CF" w14:textId="3B943071" w:rsidR="009259E1" w:rsidRDefault="009259E1" w:rsidP="00B01A09">
      <w:pPr>
        <w:rPr>
          <w:rFonts w:ascii="Arial" w:hAnsi="Arial" w:cs="Arial"/>
          <w:sz w:val="24"/>
        </w:rPr>
      </w:pPr>
    </w:p>
    <w:p w14:paraId="3F132D34" w14:textId="2F054A20" w:rsidR="009259E1" w:rsidRDefault="00853D24" w:rsidP="00B01A09">
      <w:pPr>
        <w:rPr>
          <w:rFonts w:ascii="Arial" w:hAnsi="Arial" w:cs="Arial"/>
          <w:sz w:val="24"/>
        </w:rPr>
      </w:pPr>
      <w:r>
        <w:rPr>
          <w:rFonts w:ascii="Arial" w:hAnsi="Arial" w:cs="Arial"/>
          <w:sz w:val="24"/>
        </w:rPr>
        <w:t xml:space="preserve">In week 3 heb ik nog eens goed naar mijn planning gekeken en was ik toch niet tevreden. Dus heb ik samen met mijn bedrijfspromotoren beslist dit te herwerken in een </w:t>
      </w:r>
      <w:proofErr w:type="spellStart"/>
      <w:r w:rsidRPr="00853D24">
        <w:rPr>
          <w:rFonts w:ascii="Arial" w:hAnsi="Arial" w:cs="Arial"/>
          <w:i/>
          <w:iCs/>
          <w:sz w:val="24"/>
        </w:rPr>
        <w:t>Gantt</w:t>
      </w:r>
      <w:proofErr w:type="spellEnd"/>
      <w:r w:rsidRPr="00853D24">
        <w:rPr>
          <w:rFonts w:ascii="Arial" w:hAnsi="Arial" w:cs="Arial"/>
          <w:i/>
          <w:iCs/>
          <w:sz w:val="24"/>
        </w:rPr>
        <w:t xml:space="preserve"> </w:t>
      </w:r>
      <w:proofErr w:type="spellStart"/>
      <w:r w:rsidRPr="00853D24">
        <w:rPr>
          <w:rFonts w:ascii="Arial" w:hAnsi="Arial" w:cs="Arial"/>
          <w:i/>
          <w:iCs/>
          <w:sz w:val="24"/>
        </w:rPr>
        <w:t>chart</w:t>
      </w:r>
      <w:proofErr w:type="spellEnd"/>
      <w:r>
        <w:rPr>
          <w:rFonts w:ascii="Arial" w:hAnsi="Arial" w:cs="Arial"/>
          <w:sz w:val="24"/>
        </w:rPr>
        <w:t>. Dit zag er dan zo uit:</w:t>
      </w:r>
    </w:p>
    <w:p w14:paraId="78F96837" w14:textId="132007D6" w:rsidR="00853D24" w:rsidRDefault="00853D24" w:rsidP="00B01A09">
      <w:pPr>
        <w:rPr>
          <w:rFonts w:ascii="Arial" w:hAnsi="Arial" w:cs="Arial"/>
          <w:sz w:val="24"/>
        </w:rPr>
      </w:pPr>
    </w:p>
    <w:p w14:paraId="4ED947FA" w14:textId="34B2AB19" w:rsidR="00853D24" w:rsidRDefault="00853D24" w:rsidP="00B01A09">
      <w:pPr>
        <w:rPr>
          <w:rFonts w:ascii="Arial" w:hAnsi="Arial" w:cs="Arial"/>
          <w:sz w:val="24"/>
        </w:rPr>
      </w:pPr>
      <w:r>
        <w:rPr>
          <w:rFonts w:ascii="Arial" w:hAnsi="Arial" w:cs="Arial"/>
          <w:noProof/>
          <w:sz w:val="24"/>
        </w:rPr>
        <w:drawing>
          <wp:inline distT="0" distB="0" distL="0" distR="0" wp14:anchorId="455AA138" wp14:editId="3037C4E8">
            <wp:extent cx="5760085" cy="23977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397760"/>
                    </a:xfrm>
                    <a:prstGeom prst="rect">
                      <a:avLst/>
                    </a:prstGeom>
                  </pic:spPr>
                </pic:pic>
              </a:graphicData>
            </a:graphic>
          </wp:inline>
        </w:drawing>
      </w:r>
    </w:p>
    <w:p w14:paraId="0E856F68" w14:textId="300F9358" w:rsidR="00853D24" w:rsidRDefault="00853D24" w:rsidP="00B01A09">
      <w:pPr>
        <w:rPr>
          <w:rFonts w:ascii="Arial" w:hAnsi="Arial" w:cs="Arial"/>
          <w:sz w:val="24"/>
        </w:rPr>
      </w:pPr>
    </w:p>
    <w:p w14:paraId="60945109" w14:textId="77777777" w:rsidR="00853D24" w:rsidRDefault="00853D24" w:rsidP="00B01A09">
      <w:pPr>
        <w:rPr>
          <w:rFonts w:ascii="Arial" w:hAnsi="Arial" w:cs="Arial"/>
          <w:sz w:val="24"/>
        </w:rPr>
      </w:pP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1B154841"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1A81A6A7" w14:textId="7AE3219E" w:rsidR="00C3142C" w:rsidRDefault="00C3142C" w:rsidP="00260267">
      <w:pPr>
        <w:rPr>
          <w:rFonts w:ascii="Times New Roman" w:hAnsi="Times New Roman"/>
          <w:sz w:val="24"/>
        </w:rPr>
      </w:pPr>
    </w:p>
    <w:p w14:paraId="768D9924" w14:textId="1625B70D" w:rsidR="00C3142C" w:rsidRPr="00C3142C" w:rsidRDefault="00C3142C" w:rsidP="00260267">
      <w:pPr>
        <w:rPr>
          <w:rFonts w:ascii="Arial" w:hAnsi="Arial" w:cs="Arial"/>
          <w:sz w:val="24"/>
        </w:rPr>
      </w:pPr>
      <w:r w:rsidRPr="00C3142C">
        <w:rPr>
          <w:rFonts w:ascii="Arial" w:hAnsi="Arial" w:cs="Arial"/>
          <w:sz w:val="24"/>
        </w:rPr>
        <w:t>Na de herwerking van de tijdsplanning ben ik begonnen met deze te gebruiken.</w:t>
      </w:r>
      <w:r>
        <w:rPr>
          <w:rFonts w:ascii="Arial" w:hAnsi="Arial" w:cs="Arial"/>
          <w:sz w:val="24"/>
        </w:rPr>
        <w:t xml:space="preserve"> Ik probeerde elke dag aan te vullen waaraan ik gewerkt had. Ook heb ik af en toe taken moeten verplaatsen of aanpassen wanneer er veranderingen plaats vonden in de planning.</w:t>
      </w:r>
    </w:p>
    <w:p w14:paraId="58488466" w14:textId="33127ED0" w:rsidR="00260267" w:rsidRDefault="00260267" w:rsidP="00260267">
      <w:pPr>
        <w:rPr>
          <w:rFonts w:ascii="Arial" w:hAnsi="Arial" w:cs="Arial"/>
          <w:sz w:val="24"/>
          <w:u w:val="single"/>
        </w:rPr>
      </w:pPr>
    </w:p>
    <w:p w14:paraId="5F9AEA1D" w14:textId="10FB7C1A" w:rsidR="00E64582" w:rsidRDefault="00C3142C" w:rsidP="009D1140">
      <w:pPr>
        <w:rPr>
          <w:rFonts w:ascii="Arial" w:hAnsi="Arial" w:cs="Arial"/>
          <w:sz w:val="24"/>
        </w:rPr>
      </w:pPr>
      <w:r>
        <w:rPr>
          <w:rFonts w:ascii="Arial" w:hAnsi="Arial" w:cs="Arial"/>
          <w:noProof/>
          <w:sz w:val="24"/>
        </w:rPr>
        <w:drawing>
          <wp:inline distT="0" distB="0" distL="0" distR="0" wp14:anchorId="1AD4B901" wp14:editId="3A2E3E35">
            <wp:extent cx="5760085" cy="23145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314575"/>
                    </a:xfrm>
                    <a:prstGeom prst="rect">
                      <a:avLst/>
                    </a:prstGeom>
                  </pic:spPr>
                </pic:pic>
              </a:graphicData>
            </a:graphic>
          </wp:inline>
        </w:drawing>
      </w:r>
    </w:p>
    <w:p w14:paraId="771F2923" w14:textId="418A5BDC" w:rsidR="00C65FAD" w:rsidRDefault="00C65FAD" w:rsidP="00695843">
      <w:pPr>
        <w:jc w:val="left"/>
        <w:rPr>
          <w:rFonts w:ascii="Times New Roman" w:hAnsi="Times New Roman"/>
          <w:sz w:val="24"/>
          <w:lang w:val="nl-NL"/>
        </w:rPr>
      </w:pPr>
    </w:p>
    <w:p w14:paraId="464BEA9E" w14:textId="69747B99" w:rsidR="00E64582" w:rsidRDefault="00E64582" w:rsidP="00695843">
      <w:pPr>
        <w:jc w:val="left"/>
        <w:rPr>
          <w:rFonts w:ascii="Times New Roman" w:hAnsi="Times New Roman"/>
          <w:sz w:val="24"/>
          <w:lang w:val="nl-NL"/>
        </w:rPr>
      </w:pPr>
    </w:p>
    <w:p w14:paraId="27222B80" w14:textId="7B7041A9" w:rsidR="00E64582" w:rsidRPr="00E64582" w:rsidRDefault="00E64582" w:rsidP="00E64582">
      <w:pPr>
        <w:rPr>
          <w:lang w:val="nl-NL"/>
        </w:rPr>
      </w:pPr>
    </w:p>
    <w:p w14:paraId="3FA44941" w14:textId="53DE8EA5" w:rsidR="007920DB" w:rsidRDefault="007920DB" w:rsidP="007920DB">
      <w:pPr>
        <w:rPr>
          <w:rFonts w:ascii="Arial" w:hAnsi="Arial" w:cs="Arial"/>
          <w:sz w:val="24"/>
        </w:rPr>
      </w:pP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 xml:space="preserve">cursus op </w:t>
      </w:r>
      <w:proofErr w:type="spellStart"/>
      <w:r w:rsidR="0014581D">
        <w:rPr>
          <w:rFonts w:ascii="Times New Roman" w:hAnsi="Times New Roman"/>
          <w:sz w:val="24"/>
        </w:rPr>
        <w:t>BlackBoard</w:t>
      </w:r>
      <w:proofErr w:type="spellEnd"/>
      <w:r w:rsidR="0014581D">
        <w:rPr>
          <w:rFonts w:ascii="Times New Roman" w:hAnsi="Times New Roman"/>
          <w:sz w:val="24"/>
        </w:rPr>
        <w:t>.</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w:t>
      </w:r>
      <w:proofErr w:type="spellStart"/>
      <w:r>
        <w:rPr>
          <w:szCs w:val="20"/>
        </w:rPr>
        <w:t>softskills</w:t>
      </w:r>
      <w:proofErr w:type="spellEnd"/>
      <w:r>
        <w:rPr>
          <w:szCs w:val="20"/>
        </w:rPr>
        <w:t xml:space="preserve">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 xml:space="preserve">Opzetten omgeving Task Scheduler en Arno. Mezelf wegwijs maken in de code. Leren werken met </w:t>
            </w:r>
            <w:proofErr w:type="spellStart"/>
            <w:r w:rsidRPr="00772489">
              <w:rPr>
                <w:rFonts w:ascii="Arial" w:hAnsi="Arial" w:cs="Arial"/>
                <w:sz w:val="24"/>
              </w:rPr>
              <w:t>Prism</w:t>
            </w:r>
            <w:proofErr w:type="spellEnd"/>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w:t>
            </w:r>
            <w:proofErr w:type="spellStart"/>
            <w:r w:rsidRPr="00772489">
              <w:rPr>
                <w:rFonts w:ascii="Arial" w:hAnsi="Arial" w:cs="Arial"/>
                <w:sz w:val="24"/>
              </w:rPr>
              <w:t>Hangfire</w:t>
            </w:r>
            <w:proofErr w:type="spellEnd"/>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w:t>
            </w:r>
            <w:proofErr w:type="spellStart"/>
            <w:r w:rsidR="00C545E3">
              <w:rPr>
                <w:rFonts w:ascii="Arial" w:hAnsi="Arial" w:cs="Arial"/>
                <w:sz w:val="24"/>
              </w:rPr>
              <w:t>Prism</w:t>
            </w:r>
            <w:proofErr w:type="spellEnd"/>
            <w:r w:rsidR="00C545E3">
              <w:rPr>
                <w:rFonts w:ascii="Arial" w:hAnsi="Arial" w:cs="Arial"/>
                <w:sz w:val="24"/>
              </w:rPr>
              <w:t xml:space="preserve"> gevolgd op aanraden van Joren (de </w:t>
            </w:r>
            <w:proofErr w:type="spellStart"/>
            <w:r w:rsidR="00C545E3">
              <w:rPr>
                <w:rFonts w:ascii="Arial" w:hAnsi="Arial" w:cs="Arial"/>
                <w:sz w:val="24"/>
              </w:rPr>
              <w:t>developer</w:t>
            </w:r>
            <w:proofErr w:type="spellEnd"/>
            <w:r w:rsidR="00C545E3">
              <w:rPr>
                <w:rFonts w:ascii="Arial" w:hAnsi="Arial" w:cs="Arial"/>
                <w:sz w:val="24"/>
              </w:rPr>
              <w:t xml:space="preserve">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w:t>
            </w:r>
            <w:proofErr w:type="spellStart"/>
            <w:r>
              <w:rPr>
                <w:rFonts w:ascii="Arial" w:hAnsi="Arial" w:cs="Arial"/>
                <w:sz w:val="24"/>
              </w:rPr>
              <w:t>StartTaskNow</w:t>
            </w:r>
            <w:proofErr w:type="spellEnd"/>
            <w:r>
              <w:rPr>
                <w:rFonts w:ascii="Arial" w:hAnsi="Arial" w:cs="Arial"/>
                <w:sz w:val="24"/>
              </w:rPr>
              <w:t>”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w:t>
            </w:r>
            <w:proofErr w:type="spellStart"/>
            <w:r>
              <w:rPr>
                <w:rFonts w:ascii="Arial" w:hAnsi="Arial" w:cs="Arial"/>
                <w:sz w:val="24"/>
              </w:rPr>
              <w:t>StartTaskNow</w:t>
            </w:r>
            <w:proofErr w:type="spellEnd"/>
            <w:r>
              <w:rPr>
                <w:rFonts w:ascii="Arial" w:hAnsi="Arial" w:cs="Arial"/>
                <w:sz w:val="24"/>
              </w:rPr>
              <w:t>”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w:t>
            </w:r>
            <w:proofErr w:type="spellStart"/>
            <w:r w:rsidR="007F01C3">
              <w:rPr>
                <w:rFonts w:ascii="Arial" w:hAnsi="Arial" w:cs="Arial"/>
                <w:sz w:val="24"/>
              </w:rPr>
              <w:t>Ocelot</w:t>
            </w:r>
            <w:proofErr w:type="spellEnd"/>
            <w:r w:rsidR="007F01C3">
              <w:rPr>
                <w:rFonts w:ascii="Arial" w:hAnsi="Arial" w:cs="Arial"/>
                <w:sz w:val="24"/>
              </w:rPr>
              <w:t xml:space="preserve">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44178262"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rond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58429E1E" w14:textId="7C054C4D" w:rsidR="00D26F78" w:rsidRDefault="00D26F78" w:rsidP="00D26F78">
      <w:pPr>
        <w:pStyle w:val="Kop3"/>
      </w:pPr>
      <w:r>
        <w:lastRenderedPageBreak/>
        <w:t xml:space="preserve">Week </w:t>
      </w:r>
      <w:r w:rsidR="0061627E">
        <w:t>3</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D26F78" w:rsidRPr="00BF1E48" w14:paraId="4B5F821E" w14:textId="77777777" w:rsidTr="00B2121F">
        <w:tc>
          <w:tcPr>
            <w:tcW w:w="2660" w:type="dxa"/>
          </w:tcPr>
          <w:p w14:paraId="0EB8CB2E" w14:textId="77777777" w:rsidR="00D26F78" w:rsidRPr="00BF1E48" w:rsidRDefault="00D26F78" w:rsidP="00B2121F">
            <w:pPr>
              <w:jc w:val="left"/>
              <w:rPr>
                <w:rFonts w:ascii="Times New Roman" w:hAnsi="Times New Roman"/>
                <w:sz w:val="24"/>
              </w:rPr>
            </w:pPr>
            <w:r>
              <w:rPr>
                <w:rFonts w:ascii="Times New Roman" w:hAnsi="Times New Roman"/>
                <w:sz w:val="24"/>
              </w:rPr>
              <w:t>Weeknummer:</w:t>
            </w:r>
          </w:p>
        </w:tc>
        <w:tc>
          <w:tcPr>
            <w:tcW w:w="6628" w:type="dxa"/>
          </w:tcPr>
          <w:p w14:paraId="625754DD" w14:textId="0BE5D3BB" w:rsidR="00D26F78" w:rsidRPr="00772489" w:rsidRDefault="00D26F78" w:rsidP="00B2121F">
            <w:pPr>
              <w:jc w:val="left"/>
              <w:rPr>
                <w:rFonts w:ascii="Arial" w:hAnsi="Arial" w:cs="Arial"/>
                <w:sz w:val="24"/>
              </w:rPr>
            </w:pPr>
            <w:r>
              <w:rPr>
                <w:rFonts w:ascii="Arial" w:hAnsi="Arial" w:cs="Arial"/>
                <w:sz w:val="24"/>
              </w:rPr>
              <w:t>3</w:t>
            </w:r>
          </w:p>
        </w:tc>
      </w:tr>
      <w:tr w:rsidR="00D26F78" w:rsidRPr="00BF1E48" w14:paraId="3E3CB872" w14:textId="77777777" w:rsidTr="00B2121F">
        <w:tc>
          <w:tcPr>
            <w:tcW w:w="2660" w:type="dxa"/>
          </w:tcPr>
          <w:p w14:paraId="2A0F9EF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 xml:space="preserve">Datum: </w:t>
            </w:r>
          </w:p>
        </w:tc>
        <w:tc>
          <w:tcPr>
            <w:tcW w:w="6628" w:type="dxa"/>
          </w:tcPr>
          <w:p w14:paraId="3451B941" w14:textId="14C18F0B" w:rsidR="00D26F78" w:rsidRPr="00772489" w:rsidRDefault="00D26F78" w:rsidP="00B2121F">
            <w:pPr>
              <w:jc w:val="left"/>
              <w:rPr>
                <w:rFonts w:ascii="Arial" w:hAnsi="Arial" w:cs="Arial"/>
                <w:sz w:val="24"/>
              </w:rPr>
            </w:pPr>
            <w:r>
              <w:rPr>
                <w:rFonts w:ascii="Arial" w:hAnsi="Arial" w:cs="Arial"/>
                <w:sz w:val="24"/>
              </w:rPr>
              <w:t>14/03/2022 – 18/03/2022</w:t>
            </w:r>
          </w:p>
        </w:tc>
      </w:tr>
      <w:tr w:rsidR="00D26F78" w:rsidRPr="00BF1E48" w14:paraId="101C33BB" w14:textId="77777777" w:rsidTr="00B2121F">
        <w:tc>
          <w:tcPr>
            <w:tcW w:w="2660" w:type="dxa"/>
          </w:tcPr>
          <w:p w14:paraId="3A7CD258" w14:textId="77777777" w:rsidR="00D26F78" w:rsidRPr="00BF1E48" w:rsidRDefault="00D26F78" w:rsidP="00B2121F">
            <w:pPr>
              <w:jc w:val="left"/>
              <w:rPr>
                <w:rFonts w:ascii="Times New Roman" w:hAnsi="Times New Roman"/>
                <w:sz w:val="24"/>
              </w:rPr>
            </w:pPr>
            <w:r w:rsidRPr="00BF1E48">
              <w:rPr>
                <w:rFonts w:ascii="Times New Roman" w:hAnsi="Times New Roman"/>
                <w:sz w:val="24"/>
              </w:rPr>
              <w:t>Geplande taken:</w:t>
            </w:r>
          </w:p>
        </w:tc>
        <w:tc>
          <w:tcPr>
            <w:tcW w:w="6628" w:type="dxa"/>
          </w:tcPr>
          <w:p w14:paraId="19470D13" w14:textId="77777777" w:rsidR="00D26F78" w:rsidRDefault="00D26F78" w:rsidP="00B2121F">
            <w:pPr>
              <w:jc w:val="left"/>
              <w:rPr>
                <w:rFonts w:ascii="Arial" w:hAnsi="Arial" w:cs="Arial"/>
                <w:sz w:val="24"/>
              </w:rPr>
            </w:pPr>
            <w:r>
              <w:rPr>
                <w:rFonts w:ascii="Arial" w:hAnsi="Arial" w:cs="Arial"/>
                <w:sz w:val="24"/>
              </w:rPr>
              <w:t xml:space="preserve">Deze week zou ik research doen naar Azure API Management. </w:t>
            </w:r>
          </w:p>
          <w:p w14:paraId="619E4725" w14:textId="2DD40281" w:rsidR="00D26F78" w:rsidRPr="00080E02" w:rsidRDefault="00D26F78" w:rsidP="00B2121F">
            <w:pPr>
              <w:jc w:val="left"/>
              <w:rPr>
                <w:rFonts w:ascii="Arial" w:hAnsi="Arial" w:cs="Arial"/>
                <w:sz w:val="24"/>
              </w:rPr>
            </w:pPr>
            <w:r>
              <w:rPr>
                <w:rFonts w:ascii="Arial" w:hAnsi="Arial" w:cs="Arial"/>
                <w:sz w:val="24"/>
              </w:rPr>
              <w:t xml:space="preserve">Ik heb de eerste aanzet gedaan om de Mpleo </w:t>
            </w:r>
            <w:r w:rsidR="000D5A27">
              <w:rPr>
                <w:rFonts w:ascii="Arial" w:hAnsi="Arial" w:cs="Arial"/>
                <w:sz w:val="24"/>
              </w:rPr>
              <w:t>API</w:t>
            </w:r>
            <w:r>
              <w:rPr>
                <w:rFonts w:ascii="Arial" w:hAnsi="Arial" w:cs="Arial"/>
                <w:sz w:val="24"/>
              </w:rPr>
              <w:t xml:space="preserve"> te verbinden met de Arno database via de APIM gateway. </w:t>
            </w:r>
          </w:p>
        </w:tc>
      </w:tr>
      <w:tr w:rsidR="00D26F78" w:rsidRPr="00BF1E48" w14:paraId="6F80D655" w14:textId="77777777" w:rsidTr="00B2121F">
        <w:tc>
          <w:tcPr>
            <w:tcW w:w="2660" w:type="dxa"/>
          </w:tcPr>
          <w:p w14:paraId="24F945E2" w14:textId="77777777" w:rsidR="00D26F78" w:rsidRPr="00BF1E48" w:rsidRDefault="00D26F78" w:rsidP="00B2121F">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09FAA461" w14:textId="4C054173" w:rsidR="00D26F78" w:rsidRPr="00080E02" w:rsidRDefault="00D26F78" w:rsidP="00B2121F">
            <w:pPr>
              <w:jc w:val="left"/>
              <w:rPr>
                <w:rFonts w:ascii="Arial" w:hAnsi="Arial" w:cs="Arial"/>
                <w:sz w:val="24"/>
              </w:rPr>
            </w:pPr>
            <w:r>
              <w:rPr>
                <w:rFonts w:ascii="Arial" w:hAnsi="Arial" w:cs="Arial"/>
                <w:sz w:val="24"/>
              </w:rPr>
              <w:t>Deze week heb ik aan een POC app gewerkt die de data van een externe API ophaalt. Dit moest via Azure API management, zodat er beter zicht is op de toekomstige verschillende API</w:t>
            </w:r>
            <w:r w:rsidR="0061627E">
              <w:rPr>
                <w:rFonts w:ascii="Arial" w:hAnsi="Arial" w:cs="Arial"/>
                <w:sz w:val="24"/>
              </w:rPr>
              <w:t xml:space="preserve">’s waar men mee wilt werken. Via de POC app kan er al data worden binnen gehaald via de APIM. Deze moet nu nog </w:t>
            </w:r>
            <w:proofErr w:type="spellStart"/>
            <w:r w:rsidR="0061627E">
              <w:rPr>
                <w:rFonts w:ascii="Arial" w:hAnsi="Arial" w:cs="Arial"/>
                <w:sz w:val="24"/>
              </w:rPr>
              <w:t>gemapt</w:t>
            </w:r>
            <w:proofErr w:type="spellEnd"/>
            <w:r w:rsidR="0061627E">
              <w:rPr>
                <w:rFonts w:ascii="Arial" w:hAnsi="Arial" w:cs="Arial"/>
                <w:sz w:val="24"/>
              </w:rPr>
              <w:t xml:space="preserve"> worden op het model waar Arno mee kan werken. </w:t>
            </w:r>
          </w:p>
        </w:tc>
      </w:tr>
      <w:tr w:rsidR="00D26F78" w:rsidRPr="00BF1E48" w14:paraId="763DD7AA" w14:textId="77777777" w:rsidTr="00B2121F">
        <w:tc>
          <w:tcPr>
            <w:tcW w:w="2660" w:type="dxa"/>
          </w:tcPr>
          <w:p w14:paraId="3CAB647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Problemen en knelpunten:</w:t>
            </w:r>
          </w:p>
          <w:p w14:paraId="16398D6F" w14:textId="77777777" w:rsidR="00D26F78" w:rsidRPr="00BF1E48" w:rsidRDefault="00D26F78" w:rsidP="00B2121F">
            <w:pPr>
              <w:jc w:val="left"/>
              <w:rPr>
                <w:rFonts w:ascii="Times New Roman" w:hAnsi="Times New Roman"/>
                <w:sz w:val="24"/>
              </w:rPr>
            </w:pPr>
          </w:p>
        </w:tc>
        <w:tc>
          <w:tcPr>
            <w:tcW w:w="6628" w:type="dxa"/>
          </w:tcPr>
          <w:p w14:paraId="612F59AF" w14:textId="77777777" w:rsidR="00E5560E" w:rsidRDefault="0061627E" w:rsidP="00B2121F">
            <w:pPr>
              <w:jc w:val="left"/>
              <w:rPr>
                <w:rFonts w:ascii="Arial" w:hAnsi="Arial" w:cs="Arial"/>
                <w:sz w:val="24"/>
              </w:rPr>
            </w:pPr>
            <w:r>
              <w:rPr>
                <w:rFonts w:ascii="Arial" w:hAnsi="Arial" w:cs="Arial"/>
                <w:sz w:val="24"/>
              </w:rPr>
              <w:t xml:space="preserve">Wanneer ik data van Mpleo binnen kreeg was dit van </w:t>
            </w:r>
            <w:proofErr w:type="spellStart"/>
            <w:r>
              <w:rPr>
                <w:rFonts w:ascii="Arial" w:hAnsi="Arial" w:cs="Arial"/>
                <w:sz w:val="24"/>
              </w:rPr>
              <w:t>json</w:t>
            </w:r>
            <w:proofErr w:type="spellEnd"/>
            <w:r>
              <w:rPr>
                <w:rFonts w:ascii="Arial" w:hAnsi="Arial" w:cs="Arial"/>
                <w:sz w:val="24"/>
              </w:rPr>
              <w:t xml:space="preserve"> formaat. Om hiermee te werken had ik eerst gebruik gemaakt van de Newtonsoft </w:t>
            </w:r>
            <w:proofErr w:type="spellStart"/>
            <w:r>
              <w:rPr>
                <w:rFonts w:ascii="Arial" w:hAnsi="Arial" w:cs="Arial"/>
                <w:sz w:val="24"/>
              </w:rPr>
              <w:t>library</w:t>
            </w:r>
            <w:proofErr w:type="spellEnd"/>
            <w:r>
              <w:rPr>
                <w:rFonts w:ascii="Arial" w:hAnsi="Arial" w:cs="Arial"/>
                <w:sz w:val="24"/>
              </w:rPr>
              <w:t xml:space="preserve"> maar later las ik dat ik beter gebruik maak van de ingebouwde </w:t>
            </w:r>
            <w:proofErr w:type="spellStart"/>
            <w:r>
              <w:rPr>
                <w:rFonts w:ascii="Arial" w:hAnsi="Arial" w:cs="Arial"/>
                <w:sz w:val="24"/>
              </w:rPr>
              <w:t>library</w:t>
            </w:r>
            <w:proofErr w:type="spellEnd"/>
            <w:r>
              <w:rPr>
                <w:rFonts w:ascii="Arial" w:hAnsi="Arial" w:cs="Arial"/>
                <w:sz w:val="24"/>
              </w:rPr>
              <w:t xml:space="preserve"> </w:t>
            </w:r>
            <w:proofErr w:type="spellStart"/>
            <w:r w:rsidR="00DD5DB9" w:rsidRPr="00DD5DB9">
              <w:rPr>
                <w:rFonts w:ascii="Arial" w:hAnsi="Arial" w:cs="Arial"/>
                <w:sz w:val="24"/>
              </w:rPr>
              <w:t>System.Text.Json</w:t>
            </w:r>
            <w:proofErr w:type="spellEnd"/>
            <w:r w:rsidR="00DD5DB9">
              <w:rPr>
                <w:rFonts w:ascii="Arial" w:hAnsi="Arial" w:cs="Arial"/>
                <w:sz w:val="24"/>
              </w:rPr>
              <w:t xml:space="preserve"> deze zit standaard in .net </w:t>
            </w:r>
            <w:proofErr w:type="spellStart"/>
            <w:r w:rsidR="00DD5DB9">
              <w:rPr>
                <w:rFonts w:ascii="Arial" w:hAnsi="Arial" w:cs="Arial"/>
                <w:sz w:val="24"/>
              </w:rPr>
              <w:t>Core</w:t>
            </w:r>
            <w:proofErr w:type="spellEnd"/>
            <w:r w:rsidR="00DD5DB9">
              <w:rPr>
                <w:rFonts w:ascii="Arial" w:hAnsi="Arial" w:cs="Arial"/>
                <w:sz w:val="24"/>
              </w:rPr>
              <w:t>.</w:t>
            </w:r>
          </w:p>
          <w:p w14:paraId="38F3A641" w14:textId="4161C137" w:rsidR="00D26F78" w:rsidRPr="00772489" w:rsidRDefault="00DD5DB9" w:rsidP="00B2121F">
            <w:pPr>
              <w:jc w:val="left"/>
              <w:rPr>
                <w:rFonts w:ascii="Arial" w:hAnsi="Arial" w:cs="Arial"/>
                <w:sz w:val="24"/>
              </w:rPr>
            </w:pPr>
            <w:r>
              <w:rPr>
                <w:rFonts w:ascii="Arial" w:hAnsi="Arial" w:cs="Arial"/>
                <w:sz w:val="24"/>
              </w:rPr>
              <w:t xml:space="preserve">Ik heb ook wel tijd verloren met het opzetten van de Azure API Management, om deze de eerste keer te </w:t>
            </w:r>
            <w:proofErr w:type="spellStart"/>
            <w:r>
              <w:rPr>
                <w:rFonts w:ascii="Arial" w:hAnsi="Arial" w:cs="Arial"/>
                <w:sz w:val="24"/>
              </w:rPr>
              <w:t>deployen</w:t>
            </w:r>
            <w:proofErr w:type="spellEnd"/>
            <w:r>
              <w:rPr>
                <w:rFonts w:ascii="Arial" w:hAnsi="Arial" w:cs="Arial"/>
                <w:sz w:val="24"/>
              </w:rPr>
              <w:t xml:space="preserve"> heb ik een uur moeten wachten. </w:t>
            </w:r>
            <w:r w:rsidR="006E1FA4">
              <w:rPr>
                <w:rFonts w:ascii="Arial" w:hAnsi="Arial" w:cs="Arial"/>
                <w:sz w:val="24"/>
              </w:rPr>
              <w:t xml:space="preserve">Voor de Azure APIM te gebruiken moet er gewerkt worden met een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hier wist ik niet goed hoe ik dit juist doe.</w:t>
            </w:r>
          </w:p>
        </w:tc>
      </w:tr>
      <w:tr w:rsidR="00D26F78" w:rsidRPr="00BF1E48" w14:paraId="71A05649" w14:textId="77777777" w:rsidTr="00B2121F">
        <w:tc>
          <w:tcPr>
            <w:tcW w:w="2660" w:type="dxa"/>
          </w:tcPr>
          <w:p w14:paraId="3D877C9C" w14:textId="77777777" w:rsidR="00D26F78" w:rsidRPr="00BF1E48" w:rsidRDefault="00D26F78" w:rsidP="00B2121F">
            <w:pPr>
              <w:jc w:val="left"/>
              <w:rPr>
                <w:rFonts w:ascii="Times New Roman" w:hAnsi="Times New Roman"/>
                <w:sz w:val="24"/>
              </w:rPr>
            </w:pPr>
            <w:r w:rsidRPr="00BF1E48">
              <w:rPr>
                <w:rFonts w:ascii="Times New Roman" w:hAnsi="Times New Roman"/>
                <w:sz w:val="24"/>
              </w:rPr>
              <w:t>Oplossingen:</w:t>
            </w:r>
          </w:p>
          <w:p w14:paraId="11C43D39" w14:textId="77777777" w:rsidR="00D26F78" w:rsidRPr="00BF1E48" w:rsidRDefault="00D26F78" w:rsidP="00B2121F">
            <w:pPr>
              <w:jc w:val="left"/>
              <w:rPr>
                <w:rFonts w:ascii="Times New Roman" w:hAnsi="Times New Roman"/>
                <w:sz w:val="24"/>
              </w:rPr>
            </w:pPr>
          </w:p>
        </w:tc>
        <w:tc>
          <w:tcPr>
            <w:tcW w:w="6628" w:type="dxa"/>
          </w:tcPr>
          <w:p w14:paraId="4DDDFD10" w14:textId="4B76B0B5" w:rsidR="00DD5DB9" w:rsidRDefault="00DD5DB9" w:rsidP="00B2121F">
            <w:pPr>
              <w:jc w:val="left"/>
              <w:rPr>
                <w:rFonts w:ascii="Arial" w:hAnsi="Arial" w:cs="Arial"/>
                <w:sz w:val="24"/>
              </w:rPr>
            </w:pPr>
            <w:r>
              <w:rPr>
                <w:rFonts w:ascii="Arial" w:hAnsi="Arial" w:cs="Arial"/>
                <w:sz w:val="24"/>
              </w:rPr>
              <w:t>Ik heb mijn POC code herschreven zodat deze gebruik maakt van de juiste bibliotheek</w:t>
            </w:r>
            <w:r w:rsidR="00E5560E">
              <w:rPr>
                <w:rFonts w:ascii="Arial" w:hAnsi="Arial" w:cs="Arial"/>
                <w:sz w:val="24"/>
              </w:rPr>
              <w:t xml:space="preserve"> om </w:t>
            </w:r>
            <w:proofErr w:type="spellStart"/>
            <w:r w:rsidR="00E5560E">
              <w:rPr>
                <w:rFonts w:ascii="Arial" w:hAnsi="Arial" w:cs="Arial"/>
                <w:sz w:val="24"/>
              </w:rPr>
              <w:t>json</w:t>
            </w:r>
            <w:proofErr w:type="spellEnd"/>
            <w:r w:rsidR="00E5560E">
              <w:rPr>
                <w:rFonts w:ascii="Arial" w:hAnsi="Arial" w:cs="Arial"/>
                <w:sz w:val="24"/>
              </w:rPr>
              <w:t xml:space="preserve"> data te </w:t>
            </w:r>
            <w:r w:rsidR="006E1FA4">
              <w:rPr>
                <w:rFonts w:ascii="Arial" w:hAnsi="Arial" w:cs="Arial"/>
                <w:sz w:val="24"/>
              </w:rPr>
              <w:t>manipuleren</w:t>
            </w:r>
            <w:r w:rsidR="00E5560E">
              <w:rPr>
                <w:rFonts w:ascii="Arial" w:hAnsi="Arial" w:cs="Arial"/>
                <w:sz w:val="24"/>
              </w:rPr>
              <w:t>.</w:t>
            </w:r>
          </w:p>
          <w:p w14:paraId="306D714D" w14:textId="5D863373" w:rsidR="00D26F78" w:rsidRPr="00772489" w:rsidRDefault="00E5560E" w:rsidP="00B2121F">
            <w:pPr>
              <w:jc w:val="left"/>
              <w:rPr>
                <w:rFonts w:ascii="Arial" w:hAnsi="Arial" w:cs="Arial"/>
                <w:sz w:val="24"/>
              </w:rPr>
            </w:pPr>
            <w:r>
              <w:rPr>
                <w:rFonts w:ascii="Arial" w:hAnsi="Arial" w:cs="Arial"/>
                <w:sz w:val="24"/>
              </w:rPr>
              <w:t>Voor de Azure</w:t>
            </w:r>
            <w:r w:rsidR="00DD5DB9">
              <w:rPr>
                <w:rFonts w:ascii="Arial" w:hAnsi="Arial" w:cs="Arial"/>
                <w:sz w:val="24"/>
              </w:rPr>
              <w:t xml:space="preserve"> APIM </w:t>
            </w:r>
            <w:proofErr w:type="spellStart"/>
            <w:r w:rsidR="006E1FA4">
              <w:rPr>
                <w:rFonts w:ascii="Arial" w:hAnsi="Arial" w:cs="Arial"/>
                <w:sz w:val="24"/>
              </w:rPr>
              <w:t>subscription</w:t>
            </w:r>
            <w:proofErr w:type="spellEnd"/>
            <w:r w:rsidR="006E1FA4">
              <w:rPr>
                <w:rFonts w:ascii="Arial" w:hAnsi="Arial" w:cs="Arial"/>
                <w:sz w:val="24"/>
              </w:rPr>
              <w:t xml:space="preserve"> </w:t>
            </w:r>
            <w:proofErr w:type="spellStart"/>
            <w:r w:rsidR="006E1FA4">
              <w:rPr>
                <w:rFonts w:ascii="Arial" w:hAnsi="Arial" w:cs="Arial"/>
                <w:sz w:val="24"/>
              </w:rPr>
              <w:t>key</w:t>
            </w:r>
            <w:proofErr w:type="spellEnd"/>
            <w:r w:rsidR="006E1FA4">
              <w:rPr>
                <w:rFonts w:ascii="Arial" w:hAnsi="Arial" w:cs="Arial"/>
                <w:sz w:val="24"/>
              </w:rPr>
              <w:t xml:space="preserve"> heb ik wat online </w:t>
            </w:r>
            <w:proofErr w:type="spellStart"/>
            <w:r w:rsidR="006E1FA4">
              <w:rPr>
                <w:rFonts w:ascii="Arial" w:hAnsi="Arial" w:cs="Arial"/>
                <w:sz w:val="24"/>
              </w:rPr>
              <w:t>tutorials</w:t>
            </w:r>
            <w:proofErr w:type="spellEnd"/>
            <w:r w:rsidR="006E1FA4">
              <w:rPr>
                <w:rFonts w:ascii="Arial" w:hAnsi="Arial" w:cs="Arial"/>
                <w:sz w:val="24"/>
              </w:rPr>
              <w:t xml:space="preserve"> gevolgd om mijn kennis te verbeteren. </w:t>
            </w:r>
          </w:p>
        </w:tc>
      </w:tr>
      <w:tr w:rsidR="00D26F78" w:rsidRPr="00BF1E48" w14:paraId="41B4A0B0" w14:textId="77777777" w:rsidTr="00B2121F">
        <w:tc>
          <w:tcPr>
            <w:tcW w:w="2660" w:type="dxa"/>
          </w:tcPr>
          <w:p w14:paraId="2F1B1B04" w14:textId="77777777" w:rsidR="00D26F78" w:rsidRDefault="00D26F78" w:rsidP="00B2121F">
            <w:pPr>
              <w:jc w:val="left"/>
              <w:rPr>
                <w:rFonts w:ascii="Times New Roman" w:hAnsi="Times New Roman"/>
                <w:sz w:val="24"/>
              </w:rPr>
            </w:pPr>
            <w:r>
              <w:rPr>
                <w:rFonts w:ascii="Times New Roman" w:hAnsi="Times New Roman"/>
                <w:sz w:val="24"/>
              </w:rPr>
              <w:t>Persoonlijke reflectie:</w:t>
            </w:r>
          </w:p>
          <w:p w14:paraId="3DE842E4" w14:textId="77777777" w:rsidR="00D26F78" w:rsidRDefault="00D26F78" w:rsidP="00B2121F">
            <w:pPr>
              <w:jc w:val="left"/>
              <w:rPr>
                <w:rFonts w:ascii="Times New Roman" w:hAnsi="Times New Roman"/>
                <w:sz w:val="24"/>
              </w:rPr>
            </w:pPr>
          </w:p>
          <w:p w14:paraId="125B07E3" w14:textId="77777777" w:rsidR="00D26F78" w:rsidRPr="00BF1E48" w:rsidRDefault="00D26F78" w:rsidP="00B2121F">
            <w:pPr>
              <w:jc w:val="left"/>
              <w:rPr>
                <w:rFonts w:ascii="Times New Roman" w:hAnsi="Times New Roman"/>
                <w:sz w:val="24"/>
              </w:rPr>
            </w:pPr>
          </w:p>
        </w:tc>
        <w:tc>
          <w:tcPr>
            <w:tcW w:w="6628" w:type="dxa"/>
          </w:tcPr>
          <w:p w14:paraId="494A47E3" w14:textId="2C2DA856" w:rsidR="00D26F78" w:rsidRPr="00772489" w:rsidRDefault="006E1FA4" w:rsidP="00B2121F">
            <w:pPr>
              <w:jc w:val="left"/>
              <w:rPr>
                <w:rFonts w:ascii="Arial" w:hAnsi="Arial" w:cs="Arial"/>
                <w:sz w:val="24"/>
              </w:rPr>
            </w:pPr>
            <w:r>
              <w:rPr>
                <w:rFonts w:ascii="Arial" w:hAnsi="Arial" w:cs="Arial"/>
                <w:sz w:val="24"/>
              </w:rPr>
              <w:t>Deze week ben ik opgelucht begonnen omdat ik een tastbaar doel heb.</w:t>
            </w:r>
            <w:r w:rsidR="00BD7A32">
              <w:rPr>
                <w:rFonts w:ascii="Arial" w:hAnsi="Arial" w:cs="Arial"/>
                <w:sz w:val="24"/>
              </w:rPr>
              <w:t xml:space="preserve"> </w:t>
            </w:r>
            <w:r w:rsidR="00A14E83">
              <w:rPr>
                <w:rFonts w:ascii="Arial" w:hAnsi="Arial" w:cs="Arial"/>
                <w:sz w:val="24"/>
              </w:rPr>
              <w:t>Vorige vrijdag heb ik samengezeten met de verantwoordelijke voor dit project. Hij had me het volledige project uitgelegd. Omdat het totaal pakket vrij groot is zou ik zelf wat kunnen zien welke deel ik wou aanpakken. Deze week ben ik dus kunnen beginnen aan een eerste doelstelling. Ik zou dus een programma moeten maken dat via een externe API, als demo gebruiken we  Mpleo, data moet ophalen bij Mpleo deze moet omzetten naar data waar Arno mee kan werken en zo alle records in Arno updaten met de nieuwe data. Het was een uitdaging in het begin maar onder tussen heb ik al verschillende functionaliteiten werkend gekregen.</w:t>
            </w:r>
          </w:p>
        </w:tc>
      </w:tr>
      <w:tr w:rsidR="00D26F78" w:rsidRPr="00BF1E48" w14:paraId="1B7029F2" w14:textId="77777777" w:rsidTr="00B2121F">
        <w:tc>
          <w:tcPr>
            <w:tcW w:w="2660" w:type="dxa"/>
          </w:tcPr>
          <w:p w14:paraId="498555E1"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Planning volgende week:</w:t>
            </w:r>
          </w:p>
          <w:p w14:paraId="1B3C7FB1" w14:textId="77777777" w:rsidR="00D26F78" w:rsidRPr="00BF1E48" w:rsidRDefault="00D26F78" w:rsidP="00B2121F">
            <w:pPr>
              <w:jc w:val="left"/>
              <w:rPr>
                <w:rFonts w:ascii="Times New Roman" w:hAnsi="Times New Roman"/>
                <w:sz w:val="24"/>
              </w:rPr>
            </w:pPr>
          </w:p>
        </w:tc>
        <w:tc>
          <w:tcPr>
            <w:tcW w:w="6628" w:type="dxa"/>
          </w:tcPr>
          <w:p w14:paraId="7AFB72CD" w14:textId="7FD05FC8" w:rsidR="008D0C30" w:rsidRPr="00222534" w:rsidRDefault="00C570AE" w:rsidP="000167A4">
            <w:pPr>
              <w:jc w:val="left"/>
              <w:rPr>
                <w:rFonts w:ascii="Arial" w:hAnsi="Arial" w:cs="Arial"/>
                <w:sz w:val="24"/>
              </w:rPr>
            </w:pPr>
            <w:r>
              <w:rPr>
                <w:rFonts w:ascii="Arial" w:hAnsi="Arial" w:cs="Arial"/>
                <w:sz w:val="24"/>
              </w:rPr>
              <w:t>Volgende week ga ik verder werken om de data te converteren naar Arno data. Ook ga ik eens met Walid moeten samenzitten om uit te zoeken hoe ik deze data kan aanbieden aan Arno</w:t>
            </w:r>
            <w:r w:rsidR="00E31315">
              <w:rPr>
                <w:rFonts w:ascii="Arial" w:hAnsi="Arial" w:cs="Arial"/>
                <w:sz w:val="24"/>
              </w:rPr>
              <w:t xml:space="preserve">. Ik zal ook nog verder werken aan de </w:t>
            </w:r>
            <w:r w:rsidR="000167A4">
              <w:rPr>
                <w:rFonts w:ascii="Arial" w:hAnsi="Arial" w:cs="Arial"/>
                <w:sz w:val="24"/>
              </w:rPr>
              <w:t>onderzoek topic</w:t>
            </w:r>
          </w:p>
        </w:tc>
      </w:tr>
    </w:tbl>
    <w:p w14:paraId="2D1BF686" w14:textId="47F967EB" w:rsidR="00A878FB" w:rsidRDefault="00A878FB" w:rsidP="00A878FB">
      <w:pPr>
        <w:pStyle w:val="Kop3"/>
      </w:pPr>
      <w:r>
        <w:lastRenderedPageBreak/>
        <w:t>Week 4</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A878FB" w:rsidRPr="00BF1E48" w14:paraId="77486052" w14:textId="77777777" w:rsidTr="00A3370C">
        <w:tc>
          <w:tcPr>
            <w:tcW w:w="2660" w:type="dxa"/>
          </w:tcPr>
          <w:p w14:paraId="24CD3AB0" w14:textId="77777777" w:rsidR="00A878FB" w:rsidRPr="00BF1E48" w:rsidRDefault="00A878FB" w:rsidP="00A3370C">
            <w:pPr>
              <w:jc w:val="left"/>
              <w:rPr>
                <w:rFonts w:ascii="Times New Roman" w:hAnsi="Times New Roman"/>
                <w:sz w:val="24"/>
              </w:rPr>
            </w:pPr>
            <w:r>
              <w:rPr>
                <w:rFonts w:ascii="Times New Roman" w:hAnsi="Times New Roman"/>
                <w:sz w:val="24"/>
              </w:rPr>
              <w:t>Weeknummer:</w:t>
            </w:r>
          </w:p>
        </w:tc>
        <w:tc>
          <w:tcPr>
            <w:tcW w:w="6628" w:type="dxa"/>
          </w:tcPr>
          <w:p w14:paraId="70513AC4" w14:textId="29166625" w:rsidR="00A878FB" w:rsidRPr="00772489" w:rsidRDefault="00FA5193" w:rsidP="00A3370C">
            <w:pPr>
              <w:jc w:val="left"/>
              <w:rPr>
                <w:rFonts w:ascii="Arial" w:hAnsi="Arial" w:cs="Arial"/>
                <w:sz w:val="24"/>
              </w:rPr>
            </w:pPr>
            <w:r>
              <w:rPr>
                <w:rFonts w:ascii="Arial" w:hAnsi="Arial" w:cs="Arial"/>
                <w:sz w:val="24"/>
              </w:rPr>
              <w:t>4</w:t>
            </w:r>
          </w:p>
        </w:tc>
      </w:tr>
      <w:tr w:rsidR="00A878FB" w:rsidRPr="00BF1E48" w14:paraId="1A3A8E2A" w14:textId="77777777" w:rsidTr="00A3370C">
        <w:tc>
          <w:tcPr>
            <w:tcW w:w="2660" w:type="dxa"/>
          </w:tcPr>
          <w:p w14:paraId="2EA41204" w14:textId="77777777" w:rsidR="00A878FB" w:rsidRPr="00BF1E48" w:rsidRDefault="00A878FB" w:rsidP="00A3370C">
            <w:pPr>
              <w:jc w:val="left"/>
              <w:rPr>
                <w:rFonts w:ascii="Times New Roman" w:hAnsi="Times New Roman"/>
                <w:sz w:val="24"/>
              </w:rPr>
            </w:pPr>
            <w:r w:rsidRPr="00BF1E48">
              <w:rPr>
                <w:rFonts w:ascii="Times New Roman" w:hAnsi="Times New Roman"/>
                <w:sz w:val="24"/>
              </w:rPr>
              <w:t xml:space="preserve">Datum: </w:t>
            </w:r>
          </w:p>
        </w:tc>
        <w:tc>
          <w:tcPr>
            <w:tcW w:w="6628" w:type="dxa"/>
          </w:tcPr>
          <w:p w14:paraId="6753F067" w14:textId="4DA8ECA0" w:rsidR="00A878FB" w:rsidRPr="00772489" w:rsidRDefault="00A878FB" w:rsidP="00A3370C">
            <w:pPr>
              <w:jc w:val="left"/>
              <w:rPr>
                <w:rFonts w:ascii="Arial" w:hAnsi="Arial" w:cs="Arial"/>
                <w:sz w:val="24"/>
              </w:rPr>
            </w:pPr>
            <w:r>
              <w:rPr>
                <w:rFonts w:ascii="Arial" w:hAnsi="Arial" w:cs="Arial"/>
                <w:sz w:val="24"/>
              </w:rPr>
              <w:t>21/03/2022 – 25/03/2022</w:t>
            </w:r>
          </w:p>
        </w:tc>
      </w:tr>
      <w:tr w:rsidR="00A878FB" w:rsidRPr="00BF1E48" w14:paraId="43659388" w14:textId="77777777" w:rsidTr="00A3370C">
        <w:tc>
          <w:tcPr>
            <w:tcW w:w="2660" w:type="dxa"/>
          </w:tcPr>
          <w:p w14:paraId="536CA691" w14:textId="77777777" w:rsidR="00A878FB" w:rsidRPr="00BF1E48" w:rsidRDefault="00A878FB" w:rsidP="00A3370C">
            <w:pPr>
              <w:jc w:val="left"/>
              <w:rPr>
                <w:rFonts w:ascii="Times New Roman" w:hAnsi="Times New Roman"/>
                <w:sz w:val="24"/>
              </w:rPr>
            </w:pPr>
            <w:r w:rsidRPr="00BF1E48">
              <w:rPr>
                <w:rFonts w:ascii="Times New Roman" w:hAnsi="Times New Roman"/>
                <w:sz w:val="24"/>
              </w:rPr>
              <w:t>Geplande taken:</w:t>
            </w:r>
          </w:p>
        </w:tc>
        <w:tc>
          <w:tcPr>
            <w:tcW w:w="6628" w:type="dxa"/>
          </w:tcPr>
          <w:p w14:paraId="299E9276" w14:textId="49A563CC" w:rsidR="00A878FB" w:rsidRPr="00080E02" w:rsidRDefault="000D5A27" w:rsidP="00A3370C">
            <w:pPr>
              <w:jc w:val="left"/>
              <w:rPr>
                <w:rFonts w:ascii="Arial" w:hAnsi="Arial" w:cs="Arial"/>
                <w:sz w:val="24"/>
              </w:rPr>
            </w:pPr>
            <w:r>
              <w:rPr>
                <w:rFonts w:ascii="Arial" w:hAnsi="Arial" w:cs="Arial"/>
                <w:sz w:val="24"/>
              </w:rPr>
              <w:t>Deze week zou ik verder doen met het onderzoek naar Azure API Management en Apigee. Ik zou de demo app afwerken waaraan ik vorig week begonnen</w:t>
            </w:r>
            <w:r w:rsidR="0055322D">
              <w:rPr>
                <w:rFonts w:ascii="Arial" w:hAnsi="Arial" w:cs="Arial"/>
                <w:sz w:val="24"/>
              </w:rPr>
              <w:t xml:space="preserve"> was</w:t>
            </w:r>
            <w:r>
              <w:rPr>
                <w:rFonts w:ascii="Arial" w:hAnsi="Arial" w:cs="Arial"/>
                <w:sz w:val="24"/>
              </w:rPr>
              <w:t>.</w:t>
            </w:r>
            <w:r w:rsidR="0055322D">
              <w:rPr>
                <w:rFonts w:ascii="Arial" w:hAnsi="Arial" w:cs="Arial"/>
                <w:sz w:val="24"/>
              </w:rPr>
              <w:t xml:space="preserve"> </w:t>
            </w:r>
            <w:r>
              <w:rPr>
                <w:rFonts w:ascii="Arial" w:hAnsi="Arial" w:cs="Arial"/>
                <w:sz w:val="24"/>
              </w:rPr>
              <w:t xml:space="preserve"> </w:t>
            </w:r>
          </w:p>
        </w:tc>
      </w:tr>
      <w:tr w:rsidR="000D5A27" w:rsidRPr="00BF1E48" w14:paraId="0D3CF35F" w14:textId="77777777" w:rsidTr="00A3370C">
        <w:tc>
          <w:tcPr>
            <w:tcW w:w="2660" w:type="dxa"/>
          </w:tcPr>
          <w:p w14:paraId="2AD99A01" w14:textId="77777777" w:rsidR="000D5A27" w:rsidRPr="00BF1E48" w:rsidRDefault="000D5A27" w:rsidP="000D5A27">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78F5EAC8" w14:textId="2A6A8010" w:rsidR="000D5A27" w:rsidRPr="00080E02" w:rsidRDefault="000D5A27" w:rsidP="000D5A27">
            <w:pPr>
              <w:jc w:val="left"/>
              <w:rPr>
                <w:rFonts w:ascii="Arial" w:hAnsi="Arial" w:cs="Arial"/>
                <w:sz w:val="24"/>
              </w:rPr>
            </w:pPr>
            <w:r>
              <w:rPr>
                <w:rFonts w:ascii="Arial" w:hAnsi="Arial" w:cs="Arial"/>
                <w:sz w:val="24"/>
              </w:rPr>
              <w:t xml:space="preserve">Deze week heb ik </w:t>
            </w:r>
            <w:r w:rsidR="0055322D">
              <w:rPr>
                <w:rFonts w:ascii="Arial" w:hAnsi="Arial" w:cs="Arial"/>
                <w:sz w:val="24"/>
              </w:rPr>
              <w:t xml:space="preserve">eerste nog mijn demo app afgewerkt. Hierna heb ik </w:t>
            </w:r>
            <w:r>
              <w:rPr>
                <w:rFonts w:ascii="Arial" w:hAnsi="Arial" w:cs="Arial"/>
                <w:sz w:val="24"/>
              </w:rPr>
              <w:t>toegang</w:t>
            </w:r>
            <w:r w:rsidR="0055322D">
              <w:rPr>
                <w:rFonts w:ascii="Arial" w:hAnsi="Arial" w:cs="Arial"/>
                <w:sz w:val="24"/>
              </w:rPr>
              <w:t xml:space="preserve"> gekregen</w:t>
            </w:r>
            <w:r>
              <w:rPr>
                <w:rFonts w:ascii="Arial" w:hAnsi="Arial" w:cs="Arial"/>
                <w:sz w:val="24"/>
              </w:rPr>
              <w:t xml:space="preserve"> tot de vernieuwde code van Arn</w:t>
            </w:r>
            <w:r w:rsidR="0055322D">
              <w:rPr>
                <w:rFonts w:ascii="Arial" w:hAnsi="Arial" w:cs="Arial"/>
                <w:sz w:val="24"/>
              </w:rPr>
              <w:t>o</w:t>
            </w:r>
            <w:r>
              <w:rPr>
                <w:rFonts w:ascii="Arial" w:hAnsi="Arial" w:cs="Arial"/>
                <w:sz w:val="24"/>
              </w:rPr>
              <w:t>.</w:t>
            </w:r>
            <w:r w:rsidR="0055322D">
              <w:rPr>
                <w:rFonts w:ascii="Arial" w:hAnsi="Arial" w:cs="Arial"/>
                <w:sz w:val="24"/>
              </w:rPr>
              <w:t xml:space="preserve"> Deze zal ik moeten aanpassen om de nieuwe functionaliteiten te laten werken. </w:t>
            </w:r>
            <w:r>
              <w:rPr>
                <w:rFonts w:ascii="Arial" w:hAnsi="Arial" w:cs="Arial"/>
                <w:sz w:val="24"/>
              </w:rPr>
              <w:t>Ik heb hiervoor enkele keren met Walid moeten samen zitten om goed te begrijpen hoe deze juist werkt. Ik heb ook nog aan de onderzoek opdracht gewerkt</w:t>
            </w:r>
            <w:r w:rsidR="0055322D">
              <w:rPr>
                <w:rFonts w:ascii="Arial" w:hAnsi="Arial" w:cs="Arial"/>
                <w:sz w:val="24"/>
              </w:rPr>
              <w:t xml:space="preserve">. </w:t>
            </w:r>
          </w:p>
        </w:tc>
      </w:tr>
      <w:tr w:rsidR="000D5A27" w:rsidRPr="00BF1E48" w14:paraId="5FCD4B55" w14:textId="77777777" w:rsidTr="00A3370C">
        <w:tc>
          <w:tcPr>
            <w:tcW w:w="2660" w:type="dxa"/>
          </w:tcPr>
          <w:p w14:paraId="76512899"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Problemen en knelpunten:</w:t>
            </w:r>
          </w:p>
          <w:p w14:paraId="228F726A" w14:textId="77777777" w:rsidR="000D5A27" w:rsidRPr="00BF1E48" w:rsidRDefault="000D5A27" w:rsidP="000D5A27">
            <w:pPr>
              <w:jc w:val="left"/>
              <w:rPr>
                <w:rFonts w:ascii="Times New Roman" w:hAnsi="Times New Roman"/>
                <w:sz w:val="24"/>
              </w:rPr>
            </w:pPr>
          </w:p>
        </w:tc>
        <w:tc>
          <w:tcPr>
            <w:tcW w:w="6628" w:type="dxa"/>
          </w:tcPr>
          <w:p w14:paraId="7302A766" w14:textId="77777777" w:rsidR="000D5A27" w:rsidRDefault="0055322D" w:rsidP="000D5A27">
            <w:pPr>
              <w:jc w:val="left"/>
              <w:rPr>
                <w:rFonts w:ascii="Arial" w:hAnsi="Arial" w:cs="Arial"/>
                <w:sz w:val="24"/>
              </w:rPr>
            </w:pPr>
            <w:r>
              <w:rPr>
                <w:rFonts w:ascii="Arial" w:hAnsi="Arial" w:cs="Arial"/>
                <w:sz w:val="24"/>
              </w:rPr>
              <w:t xml:space="preserve">Toen ik de code van Arno kreeg was ik een beetje overweldigd. Ik heb geprobeerd om zelf te onderzoeken hoe alles werkt maar dit ging niet zo goed vooruit. </w:t>
            </w:r>
          </w:p>
          <w:p w14:paraId="4E098F5A" w14:textId="787CE347" w:rsidR="0061794A" w:rsidRPr="00772489" w:rsidRDefault="0061794A" w:rsidP="000D5A27">
            <w:pPr>
              <w:jc w:val="left"/>
              <w:rPr>
                <w:rFonts w:ascii="Arial" w:hAnsi="Arial" w:cs="Arial"/>
                <w:sz w:val="24"/>
              </w:rPr>
            </w:pPr>
            <w:r>
              <w:rPr>
                <w:rFonts w:ascii="Arial" w:hAnsi="Arial" w:cs="Arial"/>
                <w:sz w:val="24"/>
              </w:rPr>
              <w:t>Ook bleek dat er een bug in de versie van Arno zit die ik heb gekregen.</w:t>
            </w:r>
          </w:p>
        </w:tc>
      </w:tr>
      <w:tr w:rsidR="000D5A27" w:rsidRPr="00BF1E48" w14:paraId="5E1DEAAA" w14:textId="77777777" w:rsidTr="00A3370C">
        <w:tc>
          <w:tcPr>
            <w:tcW w:w="2660" w:type="dxa"/>
          </w:tcPr>
          <w:p w14:paraId="61CFDB56" w14:textId="77777777" w:rsidR="000D5A27" w:rsidRPr="00BF1E48" w:rsidRDefault="000D5A27" w:rsidP="000D5A27">
            <w:pPr>
              <w:jc w:val="left"/>
              <w:rPr>
                <w:rFonts w:ascii="Times New Roman" w:hAnsi="Times New Roman"/>
                <w:sz w:val="24"/>
              </w:rPr>
            </w:pPr>
            <w:r w:rsidRPr="00BF1E48">
              <w:rPr>
                <w:rFonts w:ascii="Times New Roman" w:hAnsi="Times New Roman"/>
                <w:sz w:val="24"/>
              </w:rPr>
              <w:t>Oplossingen:</w:t>
            </w:r>
          </w:p>
          <w:p w14:paraId="7E1E5BD0" w14:textId="77777777" w:rsidR="000D5A27" w:rsidRPr="00BF1E48" w:rsidRDefault="000D5A27" w:rsidP="000D5A27">
            <w:pPr>
              <w:jc w:val="left"/>
              <w:rPr>
                <w:rFonts w:ascii="Times New Roman" w:hAnsi="Times New Roman"/>
                <w:sz w:val="24"/>
              </w:rPr>
            </w:pPr>
          </w:p>
        </w:tc>
        <w:tc>
          <w:tcPr>
            <w:tcW w:w="6628" w:type="dxa"/>
          </w:tcPr>
          <w:p w14:paraId="211EC91C" w14:textId="77777777" w:rsidR="000D5A27" w:rsidRDefault="0055322D" w:rsidP="000D5A27">
            <w:pPr>
              <w:jc w:val="left"/>
              <w:rPr>
                <w:rFonts w:ascii="Arial" w:hAnsi="Arial" w:cs="Arial"/>
                <w:sz w:val="24"/>
              </w:rPr>
            </w:pPr>
            <w:r>
              <w:rPr>
                <w:rFonts w:ascii="Arial" w:hAnsi="Arial" w:cs="Arial"/>
                <w:sz w:val="24"/>
              </w:rPr>
              <w:t>Omdat ik zelf niet voldoende vooruitgang boekte in de code heb ik de hulp van Walid ingeschakeld</w:t>
            </w:r>
            <w:r w:rsidR="00276619">
              <w:rPr>
                <w:rFonts w:ascii="Arial" w:hAnsi="Arial" w:cs="Arial"/>
                <w:sz w:val="24"/>
              </w:rPr>
              <w:t>. Hij heeft tijd genomen om samen met mij een deel van de code te overlopen en om uitleg te geven waar nodig. Dit heeft me zeer veel geholpen.</w:t>
            </w:r>
          </w:p>
          <w:p w14:paraId="5C37A766" w14:textId="1D8A27EC" w:rsidR="0061794A" w:rsidRPr="00772489" w:rsidRDefault="0061794A" w:rsidP="000D5A27">
            <w:pPr>
              <w:jc w:val="left"/>
              <w:rPr>
                <w:rFonts w:ascii="Arial" w:hAnsi="Arial" w:cs="Arial"/>
                <w:sz w:val="24"/>
              </w:rPr>
            </w:pPr>
            <w:r>
              <w:rPr>
                <w:rFonts w:ascii="Arial" w:hAnsi="Arial" w:cs="Arial"/>
                <w:sz w:val="24"/>
              </w:rPr>
              <w:t xml:space="preserve">Toen hebben we ook ontdekt dat er bug in mijn versie zat van Arno. We hebben hier een </w:t>
            </w:r>
            <w:proofErr w:type="spellStart"/>
            <w:r>
              <w:rPr>
                <w:rFonts w:ascii="Arial" w:hAnsi="Arial" w:cs="Arial"/>
                <w:sz w:val="24"/>
              </w:rPr>
              <w:t>workaround</w:t>
            </w:r>
            <w:proofErr w:type="spellEnd"/>
            <w:r>
              <w:rPr>
                <w:rFonts w:ascii="Arial" w:hAnsi="Arial" w:cs="Arial"/>
                <w:sz w:val="24"/>
              </w:rPr>
              <w:t xml:space="preserve"> voor gevonden maar de bug zelf is nog niet opgelost.</w:t>
            </w:r>
          </w:p>
        </w:tc>
      </w:tr>
      <w:tr w:rsidR="000D5A27" w:rsidRPr="00BF1E48" w14:paraId="12321A16" w14:textId="77777777" w:rsidTr="00A3370C">
        <w:tc>
          <w:tcPr>
            <w:tcW w:w="2660" w:type="dxa"/>
          </w:tcPr>
          <w:p w14:paraId="3CC06A34" w14:textId="77777777" w:rsidR="000D5A27" w:rsidRDefault="000D5A27" w:rsidP="000D5A27">
            <w:pPr>
              <w:jc w:val="left"/>
              <w:rPr>
                <w:rFonts w:ascii="Times New Roman" w:hAnsi="Times New Roman"/>
                <w:sz w:val="24"/>
              </w:rPr>
            </w:pPr>
            <w:r>
              <w:rPr>
                <w:rFonts w:ascii="Times New Roman" w:hAnsi="Times New Roman"/>
                <w:sz w:val="24"/>
              </w:rPr>
              <w:t>Persoonlijke reflectie:</w:t>
            </w:r>
          </w:p>
          <w:p w14:paraId="3CB71CB1" w14:textId="77777777" w:rsidR="000D5A27" w:rsidRDefault="000D5A27" w:rsidP="000D5A27">
            <w:pPr>
              <w:jc w:val="left"/>
              <w:rPr>
                <w:rFonts w:ascii="Times New Roman" w:hAnsi="Times New Roman"/>
                <w:sz w:val="24"/>
              </w:rPr>
            </w:pPr>
          </w:p>
          <w:p w14:paraId="57D476EF" w14:textId="77777777" w:rsidR="000D5A27" w:rsidRPr="00BF1E48" w:rsidRDefault="000D5A27" w:rsidP="000D5A27">
            <w:pPr>
              <w:jc w:val="left"/>
              <w:rPr>
                <w:rFonts w:ascii="Times New Roman" w:hAnsi="Times New Roman"/>
                <w:sz w:val="24"/>
              </w:rPr>
            </w:pPr>
          </w:p>
        </w:tc>
        <w:tc>
          <w:tcPr>
            <w:tcW w:w="6628" w:type="dxa"/>
          </w:tcPr>
          <w:p w14:paraId="0CE3975A" w14:textId="014A7E0A" w:rsidR="000D5A27" w:rsidRPr="00772489" w:rsidRDefault="00276619" w:rsidP="000D5A27">
            <w:pPr>
              <w:jc w:val="left"/>
              <w:rPr>
                <w:rFonts w:ascii="Arial" w:hAnsi="Arial" w:cs="Arial"/>
                <w:sz w:val="24"/>
              </w:rPr>
            </w:pPr>
            <w:r>
              <w:rPr>
                <w:rFonts w:ascii="Arial" w:hAnsi="Arial" w:cs="Arial"/>
                <w:sz w:val="24"/>
              </w:rPr>
              <w:t xml:space="preserve">Ik heb deze week gemerkt dat ik op technisch vlak nog veel </w:t>
            </w:r>
            <w:r w:rsidR="00B77FD2">
              <w:rPr>
                <w:rFonts w:ascii="Arial" w:hAnsi="Arial" w:cs="Arial"/>
                <w:sz w:val="24"/>
              </w:rPr>
              <w:t xml:space="preserve">bij </w:t>
            </w:r>
            <w:r>
              <w:rPr>
                <w:rFonts w:ascii="Arial" w:hAnsi="Arial" w:cs="Arial"/>
                <w:sz w:val="24"/>
              </w:rPr>
              <w:t xml:space="preserve">te leren heb, wat logisch is natuurlijk als bijna afgestudeerde. Ik ben wat beginnen panikeren toen ik de code </w:t>
            </w:r>
            <w:r w:rsidR="00B77FD2">
              <w:rPr>
                <w:rFonts w:ascii="Arial" w:hAnsi="Arial" w:cs="Arial"/>
                <w:sz w:val="24"/>
              </w:rPr>
              <w:t xml:space="preserve">van Arno </w:t>
            </w:r>
            <w:r>
              <w:rPr>
                <w:rFonts w:ascii="Arial" w:hAnsi="Arial" w:cs="Arial"/>
                <w:sz w:val="24"/>
              </w:rPr>
              <w:t xml:space="preserve">niet direct onder de knie kreeg maar ik had wel de juiste reflex om hulp te gaan vragen. Anders had ik misschien nog langer vastgezeten op hetzelfde probleem. Ik heb soms </w:t>
            </w:r>
            <w:r w:rsidR="00B77FD2">
              <w:rPr>
                <w:rFonts w:ascii="Arial" w:hAnsi="Arial" w:cs="Arial"/>
                <w:sz w:val="24"/>
              </w:rPr>
              <w:t>het gevoel</w:t>
            </w:r>
            <w:r>
              <w:rPr>
                <w:rFonts w:ascii="Arial" w:hAnsi="Arial" w:cs="Arial"/>
                <w:sz w:val="24"/>
              </w:rPr>
              <w:t xml:space="preserve"> dat vragen stellen dom is</w:t>
            </w:r>
            <w:r w:rsidR="00B77FD2">
              <w:rPr>
                <w:rFonts w:ascii="Arial" w:hAnsi="Arial" w:cs="Arial"/>
                <w:sz w:val="24"/>
              </w:rPr>
              <w:t xml:space="preserve">, maar dan besef ik dat vast blijven zitten op iets zonder hulp te vragen nog dommer is. Ik vind dat ik op vlak van communicatie zeker al goed zit. </w:t>
            </w:r>
          </w:p>
        </w:tc>
      </w:tr>
      <w:tr w:rsidR="000D5A27" w:rsidRPr="00BF1E48" w14:paraId="014D7EFF" w14:textId="77777777" w:rsidTr="00A3370C">
        <w:tc>
          <w:tcPr>
            <w:tcW w:w="2660" w:type="dxa"/>
          </w:tcPr>
          <w:p w14:paraId="271F6EEC"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Planning volgende week:</w:t>
            </w:r>
          </w:p>
          <w:p w14:paraId="7BEF1EA9" w14:textId="77777777" w:rsidR="000D5A27" w:rsidRPr="00BF1E48" w:rsidRDefault="000D5A27" w:rsidP="000D5A27">
            <w:pPr>
              <w:jc w:val="left"/>
              <w:rPr>
                <w:rFonts w:ascii="Times New Roman" w:hAnsi="Times New Roman"/>
                <w:sz w:val="24"/>
              </w:rPr>
            </w:pPr>
          </w:p>
        </w:tc>
        <w:tc>
          <w:tcPr>
            <w:tcW w:w="6628" w:type="dxa"/>
          </w:tcPr>
          <w:p w14:paraId="60358C20" w14:textId="58F46913" w:rsidR="000D5A27" w:rsidRPr="00222534" w:rsidRDefault="00276619" w:rsidP="000D5A27">
            <w:pPr>
              <w:jc w:val="left"/>
              <w:rPr>
                <w:rFonts w:ascii="Arial" w:hAnsi="Arial" w:cs="Arial"/>
                <w:sz w:val="24"/>
              </w:rPr>
            </w:pPr>
            <w:r>
              <w:rPr>
                <w:rFonts w:ascii="Arial" w:hAnsi="Arial" w:cs="Arial"/>
                <w:sz w:val="24"/>
              </w:rPr>
              <w:t>Proberen om al een basis functionaliteit in Arno in te bouwen zodat ik employee data kan updaten in de databank van Arno.</w:t>
            </w:r>
          </w:p>
        </w:tc>
      </w:tr>
    </w:tbl>
    <w:p w14:paraId="3F18EAA3" w14:textId="77777777" w:rsidR="00351EEC" w:rsidRDefault="00351EEC"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lastRenderedPageBreak/>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E9C6" w14:textId="77777777" w:rsidR="00517F24" w:rsidRDefault="00517F24">
      <w:r>
        <w:separator/>
      </w:r>
    </w:p>
  </w:endnote>
  <w:endnote w:type="continuationSeparator" w:id="0">
    <w:p w14:paraId="6B1B8CD2" w14:textId="77777777" w:rsidR="00517F24" w:rsidRDefault="0051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03B2" w14:textId="77777777" w:rsidR="00517F24" w:rsidRDefault="00517F24">
      <w:r>
        <w:separator/>
      </w:r>
    </w:p>
  </w:footnote>
  <w:footnote w:type="continuationSeparator" w:id="0">
    <w:p w14:paraId="42B4A3A3" w14:textId="77777777" w:rsidR="00517F24" w:rsidRDefault="00517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4"/>
  </w:num>
  <w:num w:numId="6">
    <w:abstractNumId w:val="6"/>
  </w:num>
  <w:num w:numId="7">
    <w:abstractNumId w:val="2"/>
  </w:num>
  <w:num w:numId="8">
    <w:abstractNumId w:val="1"/>
  </w:num>
  <w:num w:numId="9">
    <w:abstractNumId w:val="5"/>
  </w:num>
  <w:num w:numId="10">
    <w:abstractNumId w:val="10"/>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67A4"/>
    <w:rsid w:val="00017B02"/>
    <w:rsid w:val="00022D5C"/>
    <w:rsid w:val="00022F3D"/>
    <w:rsid w:val="00023233"/>
    <w:rsid w:val="00023A22"/>
    <w:rsid w:val="00033109"/>
    <w:rsid w:val="00046977"/>
    <w:rsid w:val="00074FF3"/>
    <w:rsid w:val="00080E02"/>
    <w:rsid w:val="00083776"/>
    <w:rsid w:val="000A5F2D"/>
    <w:rsid w:val="000B0248"/>
    <w:rsid w:val="000D133E"/>
    <w:rsid w:val="000D5A27"/>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2CA1"/>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12B73"/>
    <w:rsid w:val="00222534"/>
    <w:rsid w:val="00223024"/>
    <w:rsid w:val="00224A1A"/>
    <w:rsid w:val="00234E04"/>
    <w:rsid w:val="00253F7C"/>
    <w:rsid w:val="00257D4B"/>
    <w:rsid w:val="00260267"/>
    <w:rsid w:val="002617D0"/>
    <w:rsid w:val="002676B1"/>
    <w:rsid w:val="00276619"/>
    <w:rsid w:val="002779BA"/>
    <w:rsid w:val="00284698"/>
    <w:rsid w:val="002879B2"/>
    <w:rsid w:val="00295F69"/>
    <w:rsid w:val="002A3726"/>
    <w:rsid w:val="002A5162"/>
    <w:rsid w:val="002B4733"/>
    <w:rsid w:val="002C2BCC"/>
    <w:rsid w:val="002C324A"/>
    <w:rsid w:val="002C3FE7"/>
    <w:rsid w:val="002C596B"/>
    <w:rsid w:val="002C7D71"/>
    <w:rsid w:val="002D1439"/>
    <w:rsid w:val="002D1500"/>
    <w:rsid w:val="002D6167"/>
    <w:rsid w:val="002E24A7"/>
    <w:rsid w:val="002E380E"/>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433A1"/>
    <w:rsid w:val="00344E12"/>
    <w:rsid w:val="00351EEC"/>
    <w:rsid w:val="0035200B"/>
    <w:rsid w:val="00353A34"/>
    <w:rsid w:val="00353DCA"/>
    <w:rsid w:val="003630A4"/>
    <w:rsid w:val="0036676A"/>
    <w:rsid w:val="003670CC"/>
    <w:rsid w:val="00382739"/>
    <w:rsid w:val="003832F4"/>
    <w:rsid w:val="003904D2"/>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756C"/>
    <w:rsid w:val="004F0429"/>
    <w:rsid w:val="00517F24"/>
    <w:rsid w:val="0053737B"/>
    <w:rsid w:val="005410F7"/>
    <w:rsid w:val="005450C6"/>
    <w:rsid w:val="00545605"/>
    <w:rsid w:val="005517B9"/>
    <w:rsid w:val="0055322D"/>
    <w:rsid w:val="0056055A"/>
    <w:rsid w:val="0056448A"/>
    <w:rsid w:val="005670BE"/>
    <w:rsid w:val="005877E0"/>
    <w:rsid w:val="005917C6"/>
    <w:rsid w:val="00596097"/>
    <w:rsid w:val="005A0370"/>
    <w:rsid w:val="005A0F99"/>
    <w:rsid w:val="005A5B29"/>
    <w:rsid w:val="005B6039"/>
    <w:rsid w:val="005B6CD8"/>
    <w:rsid w:val="005D4163"/>
    <w:rsid w:val="005D6A1A"/>
    <w:rsid w:val="005E49C9"/>
    <w:rsid w:val="005E7EB1"/>
    <w:rsid w:val="005F49C8"/>
    <w:rsid w:val="005F7A32"/>
    <w:rsid w:val="006057D0"/>
    <w:rsid w:val="006109E7"/>
    <w:rsid w:val="0061627E"/>
    <w:rsid w:val="00616BB4"/>
    <w:rsid w:val="0061794A"/>
    <w:rsid w:val="00624FBD"/>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3A1E"/>
    <w:rsid w:val="006C594F"/>
    <w:rsid w:val="006D625D"/>
    <w:rsid w:val="006E1FA4"/>
    <w:rsid w:val="006E4251"/>
    <w:rsid w:val="006E5F3D"/>
    <w:rsid w:val="006E7D9A"/>
    <w:rsid w:val="006F1D0E"/>
    <w:rsid w:val="006F514B"/>
    <w:rsid w:val="006F6D78"/>
    <w:rsid w:val="0070387D"/>
    <w:rsid w:val="00704807"/>
    <w:rsid w:val="00715641"/>
    <w:rsid w:val="00722055"/>
    <w:rsid w:val="00732DD2"/>
    <w:rsid w:val="00736AA3"/>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01C3"/>
    <w:rsid w:val="007F2841"/>
    <w:rsid w:val="007F69DE"/>
    <w:rsid w:val="00802E0A"/>
    <w:rsid w:val="00822CB4"/>
    <w:rsid w:val="00826D95"/>
    <w:rsid w:val="00832D5E"/>
    <w:rsid w:val="008337A4"/>
    <w:rsid w:val="00853D24"/>
    <w:rsid w:val="00885676"/>
    <w:rsid w:val="00891B64"/>
    <w:rsid w:val="008A7D65"/>
    <w:rsid w:val="008B4D74"/>
    <w:rsid w:val="008B5971"/>
    <w:rsid w:val="008C4E27"/>
    <w:rsid w:val="008C62F3"/>
    <w:rsid w:val="008D0C30"/>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752D8"/>
    <w:rsid w:val="00983B75"/>
    <w:rsid w:val="00985E3C"/>
    <w:rsid w:val="00987222"/>
    <w:rsid w:val="009A25CA"/>
    <w:rsid w:val="009A3984"/>
    <w:rsid w:val="009A4122"/>
    <w:rsid w:val="009A681D"/>
    <w:rsid w:val="009B27AE"/>
    <w:rsid w:val="009B3850"/>
    <w:rsid w:val="009C1C5A"/>
    <w:rsid w:val="009D1140"/>
    <w:rsid w:val="009D2B86"/>
    <w:rsid w:val="009D5C16"/>
    <w:rsid w:val="009D7899"/>
    <w:rsid w:val="009F0BF7"/>
    <w:rsid w:val="009F4EA6"/>
    <w:rsid w:val="009F5F7E"/>
    <w:rsid w:val="009F6828"/>
    <w:rsid w:val="00A14CC4"/>
    <w:rsid w:val="00A14E83"/>
    <w:rsid w:val="00A21BAC"/>
    <w:rsid w:val="00A21CCC"/>
    <w:rsid w:val="00A34C2D"/>
    <w:rsid w:val="00A366E4"/>
    <w:rsid w:val="00A50FC7"/>
    <w:rsid w:val="00A57194"/>
    <w:rsid w:val="00A628C3"/>
    <w:rsid w:val="00A640E8"/>
    <w:rsid w:val="00A706A0"/>
    <w:rsid w:val="00A708C8"/>
    <w:rsid w:val="00A7343A"/>
    <w:rsid w:val="00A7582B"/>
    <w:rsid w:val="00A85AD7"/>
    <w:rsid w:val="00A878FB"/>
    <w:rsid w:val="00AA105C"/>
    <w:rsid w:val="00AA3123"/>
    <w:rsid w:val="00AA34DB"/>
    <w:rsid w:val="00AA4B1A"/>
    <w:rsid w:val="00AA7E4B"/>
    <w:rsid w:val="00AB08C5"/>
    <w:rsid w:val="00AB0FC2"/>
    <w:rsid w:val="00AB295A"/>
    <w:rsid w:val="00AB41C0"/>
    <w:rsid w:val="00AB5ED1"/>
    <w:rsid w:val="00AC3E74"/>
    <w:rsid w:val="00AC47A3"/>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3AC5"/>
    <w:rsid w:val="00B452A3"/>
    <w:rsid w:val="00B536BB"/>
    <w:rsid w:val="00B53C76"/>
    <w:rsid w:val="00B67659"/>
    <w:rsid w:val="00B71210"/>
    <w:rsid w:val="00B72755"/>
    <w:rsid w:val="00B77FD2"/>
    <w:rsid w:val="00B81BE6"/>
    <w:rsid w:val="00B9005A"/>
    <w:rsid w:val="00B963E3"/>
    <w:rsid w:val="00BA28B6"/>
    <w:rsid w:val="00BA4306"/>
    <w:rsid w:val="00BB0355"/>
    <w:rsid w:val="00BB44AB"/>
    <w:rsid w:val="00BB5B65"/>
    <w:rsid w:val="00BB75C8"/>
    <w:rsid w:val="00BC20BA"/>
    <w:rsid w:val="00BC21E1"/>
    <w:rsid w:val="00BC4F62"/>
    <w:rsid w:val="00BD3050"/>
    <w:rsid w:val="00BD7A32"/>
    <w:rsid w:val="00BE6E79"/>
    <w:rsid w:val="00BF085B"/>
    <w:rsid w:val="00BF1E48"/>
    <w:rsid w:val="00BF5F89"/>
    <w:rsid w:val="00BF740B"/>
    <w:rsid w:val="00C00300"/>
    <w:rsid w:val="00C12384"/>
    <w:rsid w:val="00C1525C"/>
    <w:rsid w:val="00C3142C"/>
    <w:rsid w:val="00C47AF5"/>
    <w:rsid w:val="00C545E3"/>
    <w:rsid w:val="00C54FB9"/>
    <w:rsid w:val="00C554B1"/>
    <w:rsid w:val="00C570AE"/>
    <w:rsid w:val="00C63A9C"/>
    <w:rsid w:val="00C65FAD"/>
    <w:rsid w:val="00C6663F"/>
    <w:rsid w:val="00C66AE5"/>
    <w:rsid w:val="00C71E5D"/>
    <w:rsid w:val="00C81B3E"/>
    <w:rsid w:val="00C956A8"/>
    <w:rsid w:val="00CA4606"/>
    <w:rsid w:val="00CA4AE0"/>
    <w:rsid w:val="00CA6EFC"/>
    <w:rsid w:val="00CC2C83"/>
    <w:rsid w:val="00CD3B38"/>
    <w:rsid w:val="00CD466C"/>
    <w:rsid w:val="00CE15AE"/>
    <w:rsid w:val="00CE72ED"/>
    <w:rsid w:val="00CF0805"/>
    <w:rsid w:val="00D03DA9"/>
    <w:rsid w:val="00D052E1"/>
    <w:rsid w:val="00D13CBB"/>
    <w:rsid w:val="00D150D6"/>
    <w:rsid w:val="00D26F78"/>
    <w:rsid w:val="00D27E77"/>
    <w:rsid w:val="00D32D26"/>
    <w:rsid w:val="00D37827"/>
    <w:rsid w:val="00D53EF2"/>
    <w:rsid w:val="00D543CA"/>
    <w:rsid w:val="00D7122D"/>
    <w:rsid w:val="00D74E4C"/>
    <w:rsid w:val="00D819B9"/>
    <w:rsid w:val="00D839D6"/>
    <w:rsid w:val="00D874E9"/>
    <w:rsid w:val="00DB1648"/>
    <w:rsid w:val="00DC7E8C"/>
    <w:rsid w:val="00DD26E0"/>
    <w:rsid w:val="00DD4B2F"/>
    <w:rsid w:val="00DD5AF5"/>
    <w:rsid w:val="00DD5DB9"/>
    <w:rsid w:val="00DE730F"/>
    <w:rsid w:val="00DF33F5"/>
    <w:rsid w:val="00DF4020"/>
    <w:rsid w:val="00DF40C1"/>
    <w:rsid w:val="00E03811"/>
    <w:rsid w:val="00E03BE5"/>
    <w:rsid w:val="00E04E4E"/>
    <w:rsid w:val="00E05430"/>
    <w:rsid w:val="00E246B7"/>
    <w:rsid w:val="00E31315"/>
    <w:rsid w:val="00E32939"/>
    <w:rsid w:val="00E42EC6"/>
    <w:rsid w:val="00E5560E"/>
    <w:rsid w:val="00E57DFF"/>
    <w:rsid w:val="00E63A26"/>
    <w:rsid w:val="00E64582"/>
    <w:rsid w:val="00E70D5B"/>
    <w:rsid w:val="00E841A0"/>
    <w:rsid w:val="00E8512C"/>
    <w:rsid w:val="00E8588A"/>
    <w:rsid w:val="00EC6502"/>
    <w:rsid w:val="00EF3D8C"/>
    <w:rsid w:val="00F10190"/>
    <w:rsid w:val="00F107E1"/>
    <w:rsid w:val="00F12FB8"/>
    <w:rsid w:val="00F14751"/>
    <w:rsid w:val="00F363E5"/>
    <w:rsid w:val="00F4187A"/>
    <w:rsid w:val="00F45AF5"/>
    <w:rsid w:val="00F46AA4"/>
    <w:rsid w:val="00F5601F"/>
    <w:rsid w:val="00F5780B"/>
    <w:rsid w:val="00F57C52"/>
    <w:rsid w:val="00F61906"/>
    <w:rsid w:val="00F65806"/>
    <w:rsid w:val="00F659DB"/>
    <w:rsid w:val="00F66962"/>
    <w:rsid w:val="00F84602"/>
    <w:rsid w:val="00F865D7"/>
    <w:rsid w:val="00F945CD"/>
    <w:rsid w:val="00F945F0"/>
    <w:rsid w:val="00FA4B68"/>
    <w:rsid w:val="00FA5193"/>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243224465">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5444">
      <w:bodyDiv w:val="1"/>
      <w:marLeft w:val="0"/>
      <w:marRight w:val="0"/>
      <w:marTop w:val="0"/>
      <w:marBottom w:val="0"/>
      <w:divBdr>
        <w:top w:val="none" w:sz="0" w:space="0" w:color="auto"/>
        <w:left w:val="none" w:sz="0" w:space="0" w:color="auto"/>
        <w:bottom w:val="none" w:sz="0" w:space="0" w:color="auto"/>
        <w:right w:val="none" w:sz="0" w:space="0" w:color="auto"/>
      </w:divBdr>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957</TotalTime>
  <Pages>20</Pages>
  <Words>3778</Words>
  <Characters>20780</Characters>
  <Application>Microsoft Office Word</Application>
  <DocSecurity>0</DocSecurity>
  <Lines>173</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24509</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34</cp:revision>
  <cp:lastPrinted>2010-01-25T13:50:00Z</cp:lastPrinted>
  <dcterms:created xsi:type="dcterms:W3CDTF">2019-05-22T20:00:00Z</dcterms:created>
  <dcterms:modified xsi:type="dcterms:W3CDTF">2022-03-25T12:22:00Z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